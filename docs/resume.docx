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6E59E34E" w14:textId="77777777" w:rsidTr="006C08A0">
        <w:tc>
          <w:tcPr>
            <w:tcW w:w="5013" w:type="dxa"/>
            <w:vAlign w:val="bottom"/>
          </w:tcPr>
          <w:p w14:paraId="70071325" w14:textId="2EE3D1A2" w:rsidR="00C84833" w:rsidRPr="00A40C40" w:rsidRDefault="00FA3040" w:rsidP="00C84833">
            <w:pPr>
              <w:pStyle w:val="Title"/>
              <w:rPr>
                <w:sz w:val="72"/>
                <w:szCs w:val="72"/>
              </w:rPr>
            </w:pPr>
            <w:sdt>
              <w:sdtPr>
                <w:rPr>
                  <w:sz w:val="72"/>
                  <w:szCs w:val="72"/>
                </w:rPr>
                <w:alias w:val="Enter first name:"/>
                <w:tag w:val="Enter first name:"/>
                <w:id w:val="1306818671"/>
                <w:placeholder>
                  <w:docPart w:val="FFEBC09FA02F4C2E99CED11AA0B0CAF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761D35" w:rsidRPr="00A40C40">
                  <w:rPr>
                    <w:sz w:val="72"/>
                    <w:szCs w:val="72"/>
                  </w:rPr>
                  <w:t>Nathan</w:t>
                </w:r>
              </w:sdtContent>
            </w:sdt>
            <w:r w:rsidR="00D92B95" w:rsidRPr="00A40C40">
              <w:rPr>
                <w:sz w:val="72"/>
                <w:szCs w:val="72"/>
              </w:rPr>
              <w:br/>
            </w:r>
            <w:sdt>
              <w:sdtPr>
                <w:rPr>
                  <w:sz w:val="72"/>
                  <w:szCs w:val="72"/>
                </w:rPr>
                <w:alias w:val="Enter last name:"/>
                <w:tag w:val="Enter last name:"/>
                <w:id w:val="-1656595288"/>
                <w:placeholder>
                  <w:docPart w:val="2545A522A6624FC59A963AFEE0D5966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761D35" w:rsidRPr="00A40C40">
                  <w:rPr>
                    <w:sz w:val="72"/>
                    <w:szCs w:val="72"/>
                  </w:rPr>
                  <w:t>Szelag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046801D4" w14:textId="77777777" w:rsidTr="00761D35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A765AE4" w14:textId="52150D49" w:rsidR="004E2970" w:rsidRPr="009D0878" w:rsidRDefault="00FA3040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225BBFB4C89B41B0B6A3C2BF33AFFE86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761D35">
                        <w:t>Plymouth, MI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989BEC3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B41BCF" wp14:editId="779BB83A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93B3A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0FC1927" w14:textId="77777777" w:rsidTr="00761D35">
              <w:sdt>
                <w:sdtPr>
                  <w:alias w:val="Enter phone:"/>
                  <w:tag w:val="Enter phone:"/>
                  <w:id w:val="-1849400302"/>
                  <w:placeholder>
                    <w:docPart w:val="12631A8F234F44FFA98A27DC347B06E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51AE454" w14:textId="03100208" w:rsidR="00932D92" w:rsidRPr="009D0878" w:rsidRDefault="00761D35" w:rsidP="00932D92">
                      <w:pPr>
                        <w:pStyle w:val="ContactInfo"/>
                      </w:pPr>
                      <w:r>
                        <w:t>734-673-5101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3B63AD7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BF775CB" wp14:editId="4F6EB5C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7E828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4B7E235" w14:textId="77777777" w:rsidTr="00761D35">
              <w:sdt>
                <w:sdtPr>
                  <w:alias w:val="Enter email:"/>
                  <w:tag w:val="Enter email:"/>
                  <w:id w:val="-675184368"/>
                  <w:placeholder>
                    <w:docPart w:val="2D672033FA8B46F0B85C8D41EB461B6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725DDF35" w14:textId="3520C7E1" w:rsidR="00932D92" w:rsidRPr="009D0878" w:rsidRDefault="00761D35" w:rsidP="00932D92">
                      <w:pPr>
                        <w:pStyle w:val="ContactInfo"/>
                      </w:pPr>
                      <w:r>
                        <w:t>ndszelag@gmail.com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648DFA1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5415722" wp14:editId="16B88F2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5BCDE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E0164D7" w14:textId="77777777" w:rsidTr="00761D35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394E8C03B6AD4FB982ED90C9E2000E68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D6DC002" w14:textId="2CD7E0C9" w:rsidR="00932D92" w:rsidRPr="009D0878" w:rsidRDefault="00883CA0" w:rsidP="00932D92">
                      <w:pPr>
                        <w:pStyle w:val="ContactInfo"/>
                      </w:pPr>
                      <w:r w:rsidRPr="00883CA0">
                        <w:t>linkedin.com/in/nathan-szelag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66BBB6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1581F1C" wp14:editId="600AA519">
                            <wp:extent cx="109728" cy="109728"/>
                            <wp:effectExtent l="0" t="0" r="5080" b="5080"/>
                            <wp:docPr id="56" name="LinkedIn icon" descr="LinkedIn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34B150" id="LinkedIn icon" o:spid="_x0000_s1026" alt="LinkedIn icon" href="https://www.linkedin.com/in/nathan-szelag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fill o:detectmouseclick="t"/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0EB4D8A" w14:textId="77777777" w:rsidTr="00761D35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CF58A14A69C24C5E98B3A9D16B728DF0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68660B3" w14:textId="49480529" w:rsidR="00932D92" w:rsidRPr="009D0878" w:rsidRDefault="00701406" w:rsidP="00932D92">
                      <w:pPr>
                        <w:pStyle w:val="ContactInfo"/>
                      </w:pPr>
                      <w:r>
                        <w:t>nathanszelag.tech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388FA3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7396AD3" wp14:editId="7BA0B9F3">
                            <wp:extent cx="118872" cy="118872"/>
                            <wp:effectExtent l="0" t="0" r="0" b="0"/>
                            <wp:docPr id="57" name="Website icon" descr="Twitter/Blog/Portfolio icon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EA6A8A" id="Website icon" o:spid="_x0000_s1026" alt="Twitter/Blog/Portfolio icon" href="https://www.nathanszelag.tech/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" o:button="t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fill o:detectmouseclick="t"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E0A5B34" w14:textId="77777777" w:rsidR="00D92B95" w:rsidRDefault="00D92B95" w:rsidP="009D3336">
            <w:pPr>
              <w:pStyle w:val="Header"/>
            </w:pPr>
          </w:p>
        </w:tc>
      </w:tr>
    </w:tbl>
    <w:p w14:paraId="09722CA3" w14:textId="0F66AAB6" w:rsidR="00C43D65" w:rsidRPr="00B556A3" w:rsidRDefault="00B76596">
      <w:r>
        <w:t xml:space="preserve">Highly motivated software engineer </w:t>
      </w:r>
      <w:r w:rsidR="000B16DF">
        <w:t>with experience building full stack applications and integrating web services</w:t>
      </w:r>
      <w:r w:rsidR="009C577F">
        <w:t xml:space="preserve">. </w:t>
      </w:r>
      <w:r w:rsidR="00370443">
        <w:t xml:space="preserve">Leverages past customer service </w:t>
      </w:r>
      <w:r w:rsidR="009C577F">
        <w:t>experience</w:t>
      </w:r>
      <w:r w:rsidR="00370443">
        <w:t xml:space="preserve"> to </w:t>
      </w:r>
      <w:r w:rsidR="00A25A4C">
        <w:t xml:space="preserve">build relationships with clients and deliver </w:t>
      </w:r>
      <w:r w:rsidR="00160743">
        <w:t>projects on time</w:t>
      </w:r>
      <w:r w:rsidR="00A25A4C">
        <w:t xml:space="preserve">. </w:t>
      </w:r>
      <w:r w:rsidR="00D71F4C">
        <w:t>Always prepared to take on a difficult project</w:t>
      </w:r>
      <w:r w:rsidR="006A0E61">
        <w:t xml:space="preserve"> with strong </w:t>
      </w:r>
      <w:proofErr w:type="gramStart"/>
      <w:r w:rsidR="006A0E61">
        <w:t>problem solving</w:t>
      </w:r>
      <w:proofErr w:type="gramEnd"/>
      <w:r w:rsidR="006A0E61">
        <w:t xml:space="preserve"> skills</w:t>
      </w:r>
      <w:r w:rsidR="00A50B16">
        <w:t xml:space="preserve"> and </w:t>
      </w:r>
      <w:r w:rsidR="00C43174">
        <w:t xml:space="preserve">ability to </w:t>
      </w:r>
      <w:r w:rsidR="00A50B16">
        <w:t>communicat</w:t>
      </w:r>
      <w:r w:rsidR="00C43174">
        <w:t>e</w:t>
      </w:r>
      <w:r w:rsidR="00A50B16">
        <w:t xml:space="preserve"> </w:t>
      </w:r>
      <w:r w:rsidR="00B74849">
        <w:t>with</w:t>
      </w:r>
      <w:r w:rsidR="00A50B16">
        <w:t xml:space="preserve"> </w:t>
      </w:r>
      <w:r w:rsidR="00247468">
        <w:t>fellow</w:t>
      </w:r>
      <w:r w:rsidR="00A50B16">
        <w:t xml:space="preserve"> team</w:t>
      </w:r>
      <w:r w:rsidR="00635E75">
        <w:t xml:space="preserve"> </w:t>
      </w:r>
      <w:r w:rsidR="00637857">
        <w:t xml:space="preserve">members </w:t>
      </w:r>
      <w:r w:rsidR="00635E75">
        <w:t xml:space="preserve">to strategize </w:t>
      </w:r>
      <w:r w:rsidR="00637857">
        <w:t xml:space="preserve">solutions. </w:t>
      </w:r>
      <w:r w:rsidR="003F1408">
        <w:t xml:space="preserve">A </w:t>
      </w:r>
      <w:proofErr w:type="gramStart"/>
      <w:r w:rsidR="003F1408">
        <w:t>never ending</w:t>
      </w:r>
      <w:proofErr w:type="gramEnd"/>
      <w:r w:rsidR="003F1408">
        <w:t xml:space="preserve"> passion for learning </w:t>
      </w:r>
      <w:r w:rsidR="004C57DA">
        <w:t xml:space="preserve">and </w:t>
      </w:r>
      <w:proofErr w:type="spellStart"/>
      <w:r w:rsidR="004C57DA">
        <w:t>self growth</w:t>
      </w:r>
      <w:proofErr w:type="spellEnd"/>
      <w:r w:rsidR="004C57DA">
        <w:t xml:space="preserve"> </w:t>
      </w:r>
      <w:r w:rsidR="00B34119">
        <w:t xml:space="preserve">helps to </w:t>
      </w:r>
      <w:r w:rsidR="00C43174">
        <w:t>strengthen</w:t>
      </w:r>
      <w:r w:rsidR="00B34119">
        <w:t xml:space="preserve"> skillset</w:t>
      </w:r>
      <w:r w:rsidR="00C43174">
        <w:t>s</w:t>
      </w:r>
      <w:r w:rsidR="00B34119">
        <w:t xml:space="preserve"> and become a better</w:t>
      </w:r>
      <w:r w:rsidR="007E4445">
        <w:t xml:space="preserve"> team member.</w:t>
      </w:r>
      <w:r w:rsidR="009C577F">
        <w:t xml:space="preserve"> </w:t>
      </w:r>
      <w:r w:rsidR="009C577F">
        <w:rPr>
          <w:rFonts w:eastAsia="Times New Roman"/>
        </w:rPr>
        <w:t>Looking for a mid-level position, either in Michigan or remotely, where I can expand my skill set and solve new problems.</w:t>
      </w:r>
    </w:p>
    <w:p w14:paraId="7C272215" w14:textId="559095F3" w:rsidR="00AD13CB" w:rsidRPr="00BA3FF1" w:rsidRDefault="00761D35" w:rsidP="00AD13CB">
      <w:pPr>
        <w:pStyle w:val="Heading1"/>
        <w:rPr>
          <w:sz w:val="32"/>
        </w:rPr>
      </w:pPr>
      <w:r w:rsidRPr="00BA3FF1">
        <w:rPr>
          <w:sz w:val="32"/>
        </w:rP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2015F64" w14:textId="77777777" w:rsidTr="00564951">
        <w:tc>
          <w:tcPr>
            <w:tcW w:w="4680" w:type="dxa"/>
          </w:tcPr>
          <w:p w14:paraId="14428491" w14:textId="11C422F1" w:rsidR="00AF0168" w:rsidRPr="00B556A3" w:rsidRDefault="00E6671A" w:rsidP="00BC7376">
            <w:pPr>
              <w:pStyle w:val="ListBullet"/>
              <w:numPr>
                <w:ilvl w:val="0"/>
                <w:numId w:val="4"/>
              </w:numPr>
            </w:pPr>
            <w:r>
              <w:t>Jav</w:t>
            </w:r>
            <w:r w:rsidR="00862905">
              <w:t>aScript (</w:t>
            </w:r>
            <w:r w:rsidR="00212E2E">
              <w:t>React, Node.js, Express</w:t>
            </w:r>
            <w:r w:rsidR="000A126B">
              <w:t>, Angular</w:t>
            </w:r>
            <w:r w:rsidR="00212E2E">
              <w:t>)</w:t>
            </w:r>
          </w:p>
          <w:p w14:paraId="032C12A6" w14:textId="79A1BA90" w:rsidR="00752315" w:rsidRPr="00B556A3" w:rsidRDefault="00212E2E" w:rsidP="00BC7376">
            <w:pPr>
              <w:pStyle w:val="ListBullet"/>
              <w:numPr>
                <w:ilvl w:val="0"/>
                <w:numId w:val="4"/>
              </w:numPr>
            </w:pPr>
            <w:r>
              <w:t>AWS (</w:t>
            </w:r>
            <w:r w:rsidR="007A48A2">
              <w:t>EC2, RDS, S3</w:t>
            </w:r>
            <w:r w:rsidR="002018EE">
              <w:t xml:space="preserve">, </w:t>
            </w:r>
            <w:r w:rsidR="007441CD">
              <w:t>CLI,</w:t>
            </w:r>
            <w:r w:rsidR="002018EE">
              <w:t xml:space="preserve"> VPC</w:t>
            </w:r>
            <w:r w:rsidR="00DE1821">
              <w:t>)</w:t>
            </w:r>
          </w:p>
          <w:p w14:paraId="5C60B540" w14:textId="77777777" w:rsidR="00AF0168" w:rsidRDefault="007A48A2" w:rsidP="00BC7376">
            <w:pPr>
              <w:pStyle w:val="ListBullet"/>
              <w:numPr>
                <w:ilvl w:val="0"/>
                <w:numId w:val="4"/>
              </w:numPr>
            </w:pPr>
            <w:r>
              <w:t>Databases (MongoDB</w:t>
            </w:r>
            <w:r w:rsidR="00DE1821">
              <w:t>, PostgreSQL, MySQL)</w:t>
            </w:r>
          </w:p>
          <w:p w14:paraId="11958921" w14:textId="4023CCA7" w:rsidR="007A1BF7" w:rsidRPr="00B556A3" w:rsidRDefault="00FB7B87" w:rsidP="00BC7376">
            <w:pPr>
              <w:pStyle w:val="ListBullet"/>
              <w:numPr>
                <w:ilvl w:val="0"/>
                <w:numId w:val="4"/>
              </w:numPr>
            </w:pPr>
            <w:r>
              <w:t>RESTful</w:t>
            </w:r>
            <w:r w:rsidR="006A432B">
              <w:t xml:space="preserve"> APIs and SOAP</w:t>
            </w:r>
            <w:r w:rsidR="000A38CD">
              <w:t xml:space="preserve"> </w:t>
            </w:r>
            <w:r w:rsidR="00237946">
              <w:t>Web Services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30BA6166" w14:textId="196C417A" w:rsidR="005B1D68" w:rsidRPr="00B556A3" w:rsidRDefault="0003646C" w:rsidP="00BC7376">
            <w:pPr>
              <w:pStyle w:val="ListBullet"/>
            </w:pPr>
            <w:r>
              <w:t xml:space="preserve">Java (Spring, JSP, </w:t>
            </w:r>
            <w:r w:rsidR="008F24D0">
              <w:t>Maven</w:t>
            </w:r>
            <w:r w:rsidR="00524B85">
              <w:t>, Selenium</w:t>
            </w:r>
            <w:r w:rsidR="008F24D0">
              <w:t>)</w:t>
            </w:r>
          </w:p>
          <w:p w14:paraId="7937588C" w14:textId="30E9B7E2" w:rsidR="00752315" w:rsidRPr="00B556A3" w:rsidRDefault="00761AFB" w:rsidP="00BC7376">
            <w:pPr>
              <w:pStyle w:val="ListBullet"/>
            </w:pPr>
            <w:r>
              <w:t>HTML/CSS</w:t>
            </w:r>
          </w:p>
          <w:p w14:paraId="61173E07" w14:textId="77777777" w:rsidR="00752315" w:rsidRDefault="00C775D7" w:rsidP="00BC7376">
            <w:pPr>
              <w:pStyle w:val="ListBullet"/>
            </w:pPr>
            <w:r>
              <w:t>CI/CD (</w:t>
            </w:r>
            <w:r w:rsidR="00B643CC">
              <w:t>Git, Jenkins, Docker, Kubernetes)</w:t>
            </w:r>
          </w:p>
          <w:p w14:paraId="5B4CF289" w14:textId="1DF0BE7A" w:rsidR="00F46B85" w:rsidRPr="00B556A3" w:rsidRDefault="00BC04DA" w:rsidP="001C373D">
            <w:pPr>
              <w:pStyle w:val="ListBullet"/>
            </w:pPr>
            <w:r>
              <w:t>Problem Solving and Debugging</w:t>
            </w:r>
          </w:p>
        </w:tc>
      </w:tr>
    </w:tbl>
    <w:p w14:paraId="79B54F33" w14:textId="010F8B59" w:rsidR="005B1D68" w:rsidRDefault="00FA3040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424A57A48DA849F5A59FEE92316C98A6"/>
          </w:placeholder>
          <w:temporary/>
          <w:showingPlcHdr/>
          <w15:appearance w15:val="hidden"/>
        </w:sdtPr>
        <w:sdtEndPr/>
        <w:sdtContent>
          <w:r w:rsidR="004937AE" w:rsidRPr="00A40C40">
            <w:rPr>
              <w:sz w:val="32"/>
            </w:rPr>
            <w:t>Experience</w:t>
          </w:r>
        </w:sdtContent>
      </w:sdt>
    </w:p>
    <w:p w14:paraId="3BAC497E" w14:textId="3246BB16" w:rsidR="0023705D" w:rsidRPr="00BA3FF1" w:rsidRDefault="00FA761A" w:rsidP="00D413F9">
      <w:pPr>
        <w:pStyle w:val="Heading3"/>
        <w:rPr>
          <w:sz w:val="20"/>
          <w:szCs w:val="20"/>
        </w:rPr>
      </w:pPr>
      <w:r w:rsidRPr="00BA3FF1">
        <w:rPr>
          <w:sz w:val="20"/>
          <w:szCs w:val="20"/>
        </w:rPr>
        <w:t xml:space="preserve">FEBRUARY </w:t>
      </w:r>
      <w:r w:rsidR="005373B8" w:rsidRPr="00BA3FF1">
        <w:rPr>
          <w:sz w:val="20"/>
          <w:szCs w:val="20"/>
        </w:rPr>
        <w:t>2020</w:t>
      </w:r>
      <w:r w:rsidR="00D413F9" w:rsidRPr="00BA3FF1">
        <w:rPr>
          <w:sz w:val="20"/>
          <w:szCs w:val="20"/>
        </w:rPr>
        <w:t xml:space="preserve"> – </w:t>
      </w:r>
      <w:r w:rsidR="005373B8" w:rsidRPr="00BA3FF1">
        <w:rPr>
          <w:sz w:val="20"/>
          <w:szCs w:val="20"/>
        </w:rPr>
        <w:t>Current</w:t>
      </w:r>
    </w:p>
    <w:p w14:paraId="5B8C4B40" w14:textId="7CC406AB" w:rsidR="0023705D" w:rsidRPr="00BA3FF1" w:rsidRDefault="00977988" w:rsidP="00513EFC">
      <w:pPr>
        <w:pStyle w:val="Heading2"/>
        <w:rPr>
          <w:sz w:val="28"/>
          <w:szCs w:val="28"/>
        </w:rPr>
      </w:pPr>
      <w:r w:rsidRPr="00BA3FF1">
        <w:rPr>
          <w:sz w:val="28"/>
          <w:szCs w:val="28"/>
        </w:rPr>
        <w:t xml:space="preserve">Software </w:t>
      </w:r>
      <w:r w:rsidR="005A723C">
        <w:rPr>
          <w:sz w:val="28"/>
          <w:szCs w:val="28"/>
        </w:rPr>
        <w:t>Engineer</w:t>
      </w:r>
      <w:r w:rsidR="00E03F71" w:rsidRPr="00BA3FF1">
        <w:rPr>
          <w:sz w:val="28"/>
          <w:szCs w:val="28"/>
        </w:rPr>
        <w:t xml:space="preserve"> </w:t>
      </w:r>
      <w:r w:rsidR="0095272C" w:rsidRPr="00BA3FF1">
        <w:rPr>
          <w:sz w:val="28"/>
          <w:szCs w:val="28"/>
        </w:rPr>
        <w:t>/</w:t>
      </w:r>
      <w:r w:rsidR="005A4A49" w:rsidRPr="00BA3FF1">
        <w:rPr>
          <w:sz w:val="28"/>
          <w:szCs w:val="28"/>
        </w:rPr>
        <w:t xml:space="preserve"> </w:t>
      </w:r>
      <w:r w:rsidRPr="00BA3FF1">
        <w:rPr>
          <w:rStyle w:val="Emphasis"/>
          <w:sz w:val="28"/>
          <w:szCs w:val="28"/>
        </w:rPr>
        <w:t>Court Innovations, Ann Arbor, MI</w:t>
      </w:r>
    </w:p>
    <w:p w14:paraId="62DC27DD" w14:textId="036B3157" w:rsidR="00EB2570" w:rsidRPr="00B556A3" w:rsidRDefault="00B34BEB" w:rsidP="00BE5477">
      <w:pPr>
        <w:pStyle w:val="ListBullet"/>
        <w:numPr>
          <w:ilvl w:val="0"/>
          <w:numId w:val="13"/>
        </w:numPr>
      </w:pPr>
      <w:r>
        <w:t>Developed</w:t>
      </w:r>
      <w:r w:rsidR="007F1995" w:rsidRPr="00B556A3">
        <w:t xml:space="preserve"> an</w:t>
      </w:r>
      <w:r w:rsidR="00A80E91" w:rsidRPr="00B556A3">
        <w:t xml:space="preserve"> </w:t>
      </w:r>
      <w:r w:rsidR="00E34967" w:rsidRPr="00B556A3">
        <w:t xml:space="preserve">Angular </w:t>
      </w:r>
      <w:r w:rsidR="000C0E37" w:rsidRPr="00B556A3">
        <w:t>application</w:t>
      </w:r>
      <w:r w:rsidR="007F1995" w:rsidRPr="00B556A3">
        <w:t xml:space="preserve"> with a Spring REST API</w:t>
      </w:r>
      <w:r w:rsidR="000C0E37" w:rsidRPr="00B556A3">
        <w:t xml:space="preserve"> </w:t>
      </w:r>
      <w:r w:rsidR="00426F9A" w:rsidRPr="00B556A3">
        <w:t>to improve site usability</w:t>
      </w:r>
      <w:r w:rsidR="009B4C3D">
        <w:t xml:space="preserve"> </w:t>
      </w:r>
      <w:r w:rsidR="00F31AE5" w:rsidRPr="00B556A3">
        <w:t xml:space="preserve">and </w:t>
      </w:r>
      <w:r w:rsidR="00436CA3" w:rsidRPr="00B556A3">
        <w:t>increase configurability.</w:t>
      </w:r>
    </w:p>
    <w:p w14:paraId="4EA1E0D5" w14:textId="2F9BF34B" w:rsidR="00BE5477" w:rsidRPr="00B556A3" w:rsidRDefault="003D120E" w:rsidP="00BE5477">
      <w:pPr>
        <w:pStyle w:val="ListBullet"/>
        <w:numPr>
          <w:ilvl w:val="0"/>
          <w:numId w:val="13"/>
        </w:numPr>
      </w:pPr>
      <w:r>
        <w:t>Integrated</w:t>
      </w:r>
      <w:r w:rsidR="000C14A2" w:rsidRPr="00B556A3">
        <w:t xml:space="preserve"> </w:t>
      </w:r>
      <w:r w:rsidR="00E52F40" w:rsidRPr="00B556A3">
        <w:t xml:space="preserve">web </w:t>
      </w:r>
      <w:r w:rsidR="008E6DE1" w:rsidRPr="00B556A3">
        <w:t>application</w:t>
      </w:r>
      <w:r w:rsidR="003D2071" w:rsidRPr="00B556A3">
        <w:t>s</w:t>
      </w:r>
      <w:r w:rsidR="008E6DE1" w:rsidRPr="00B556A3">
        <w:t xml:space="preserve"> </w:t>
      </w:r>
      <w:r w:rsidR="003A0BC6" w:rsidRPr="00B556A3">
        <w:t>using</w:t>
      </w:r>
      <w:r w:rsidR="008E6DE1" w:rsidRPr="00B556A3">
        <w:t xml:space="preserve"> </w:t>
      </w:r>
      <w:r w:rsidR="003019E9" w:rsidRPr="00B556A3">
        <w:t xml:space="preserve">SOAP web services and REST APIs </w:t>
      </w:r>
      <w:r w:rsidR="0056716B" w:rsidRPr="00B556A3">
        <w:t xml:space="preserve">to </w:t>
      </w:r>
      <w:r w:rsidR="002E68B5" w:rsidRPr="00B556A3">
        <w:t>CMS</w:t>
      </w:r>
      <w:r w:rsidR="003A0BC6" w:rsidRPr="00B556A3">
        <w:t xml:space="preserve"> </w:t>
      </w:r>
      <w:r w:rsidR="00574511" w:rsidRPr="00B556A3">
        <w:t xml:space="preserve">software across the </w:t>
      </w:r>
      <w:r w:rsidR="00CD03F3" w:rsidRPr="00B556A3">
        <w:t>United States</w:t>
      </w:r>
      <w:r w:rsidR="001D558F">
        <w:t>, expanding</w:t>
      </w:r>
      <w:r w:rsidR="00150EA1" w:rsidRPr="00B556A3">
        <w:t xml:space="preserve"> citizen</w:t>
      </w:r>
      <w:r w:rsidR="00EC2EE6">
        <w:t>s'</w:t>
      </w:r>
      <w:r w:rsidR="00150EA1" w:rsidRPr="00B556A3">
        <w:t xml:space="preserve"> </w:t>
      </w:r>
      <w:r w:rsidR="003D2071" w:rsidRPr="00B556A3">
        <w:t>access to virtual justice</w:t>
      </w:r>
      <w:r w:rsidR="009E6370" w:rsidRPr="00B556A3">
        <w:t>.</w:t>
      </w:r>
    </w:p>
    <w:p w14:paraId="302FC658" w14:textId="197C3770" w:rsidR="00D413F9" w:rsidRPr="00B556A3" w:rsidRDefault="0048703D" w:rsidP="0021440A">
      <w:pPr>
        <w:pStyle w:val="ListParagraph"/>
        <w:numPr>
          <w:ilvl w:val="0"/>
          <w:numId w:val="13"/>
        </w:numPr>
      </w:pPr>
      <w:r w:rsidRPr="00B556A3">
        <w:t xml:space="preserve">Worked in an Agile environment </w:t>
      </w:r>
      <w:r w:rsidR="00E16A5B" w:rsidRPr="00B556A3">
        <w:t xml:space="preserve">with daily </w:t>
      </w:r>
      <w:r w:rsidR="00C70E9C" w:rsidRPr="00B556A3">
        <w:t>stand-up</w:t>
      </w:r>
      <w:r w:rsidR="00BD23D7" w:rsidRPr="00B556A3">
        <w:t xml:space="preserve"> </w:t>
      </w:r>
      <w:r w:rsidR="00850083" w:rsidRPr="00B556A3">
        <w:t>meetings</w:t>
      </w:r>
      <w:r w:rsidR="00BD23D7" w:rsidRPr="00B556A3">
        <w:t xml:space="preserve"> and utilized</w:t>
      </w:r>
      <w:r w:rsidRPr="00B556A3">
        <w:t xml:space="preserve"> Jira software to track development progress in weekly sprint cycles.</w:t>
      </w:r>
    </w:p>
    <w:p w14:paraId="33D8ED9E" w14:textId="6239D4AD" w:rsidR="00D413F9" w:rsidRPr="00BA3FF1" w:rsidRDefault="00FA761A" w:rsidP="00D413F9">
      <w:pPr>
        <w:pStyle w:val="Heading3"/>
        <w:rPr>
          <w:sz w:val="20"/>
          <w:szCs w:val="20"/>
        </w:rPr>
      </w:pPr>
      <w:r w:rsidRPr="00BA3FF1">
        <w:rPr>
          <w:sz w:val="20"/>
          <w:szCs w:val="20"/>
        </w:rPr>
        <w:t>JANUARY 2020</w:t>
      </w:r>
      <w:r w:rsidR="00D413F9" w:rsidRPr="00BA3FF1">
        <w:rPr>
          <w:sz w:val="20"/>
          <w:szCs w:val="20"/>
        </w:rPr>
        <w:t xml:space="preserve"> – </w:t>
      </w:r>
      <w:r w:rsidR="00C17E4B" w:rsidRPr="00BA3FF1">
        <w:rPr>
          <w:sz w:val="20"/>
          <w:szCs w:val="20"/>
        </w:rPr>
        <w:t>Current</w:t>
      </w:r>
    </w:p>
    <w:p w14:paraId="2420A376" w14:textId="31D6ED61" w:rsidR="00D413F9" w:rsidRPr="00BA3FF1" w:rsidRDefault="00CD70F7" w:rsidP="00513EFC">
      <w:pPr>
        <w:pStyle w:val="Heading2"/>
        <w:rPr>
          <w:sz w:val="28"/>
          <w:szCs w:val="28"/>
        </w:rPr>
      </w:pPr>
      <w:r w:rsidRPr="00BA3FF1">
        <w:rPr>
          <w:sz w:val="28"/>
          <w:szCs w:val="28"/>
        </w:rPr>
        <w:t>Coding Instructor</w:t>
      </w:r>
      <w:r w:rsidR="00E03F71" w:rsidRPr="00BA3FF1">
        <w:rPr>
          <w:sz w:val="28"/>
          <w:szCs w:val="28"/>
        </w:rPr>
        <w:t xml:space="preserve"> </w:t>
      </w:r>
      <w:r w:rsidR="0095272C" w:rsidRPr="00BA3FF1">
        <w:rPr>
          <w:sz w:val="28"/>
          <w:szCs w:val="28"/>
        </w:rPr>
        <w:t>/</w:t>
      </w:r>
      <w:r w:rsidR="005A4A49" w:rsidRPr="00BA3FF1">
        <w:rPr>
          <w:sz w:val="28"/>
          <w:szCs w:val="28"/>
        </w:rPr>
        <w:t xml:space="preserve"> </w:t>
      </w:r>
      <w:r w:rsidRPr="00BA3FF1">
        <w:rPr>
          <w:rStyle w:val="Emphasis"/>
          <w:sz w:val="28"/>
          <w:szCs w:val="28"/>
        </w:rPr>
        <w:t>Nucamp, Detroit, MI</w:t>
      </w:r>
    </w:p>
    <w:p w14:paraId="132BB046" w14:textId="2078E3F8" w:rsidR="00D413F9" w:rsidRPr="00B556A3" w:rsidRDefault="00477F7C" w:rsidP="00B83129">
      <w:pPr>
        <w:pStyle w:val="ListParagraph"/>
        <w:numPr>
          <w:ilvl w:val="0"/>
          <w:numId w:val="14"/>
        </w:numPr>
      </w:pPr>
      <w:r w:rsidRPr="00B556A3">
        <w:t>Instruct</w:t>
      </w:r>
      <w:r w:rsidR="00282637">
        <w:t>ed</w:t>
      </w:r>
      <w:r w:rsidRPr="00B556A3">
        <w:t xml:space="preserve"> students in</w:t>
      </w:r>
      <w:r w:rsidR="008E6121" w:rsidRPr="00B556A3">
        <w:t xml:space="preserve"> engaging workshops </w:t>
      </w:r>
      <w:r w:rsidR="00765F1C" w:rsidRPr="00B556A3">
        <w:t xml:space="preserve">throughout the </w:t>
      </w:r>
      <w:r w:rsidR="00583D98" w:rsidRPr="00B556A3">
        <w:t xml:space="preserve">program on </w:t>
      </w:r>
      <w:r w:rsidR="004D02D1" w:rsidRPr="00B556A3">
        <w:t xml:space="preserve">HTML, CSS, </w:t>
      </w:r>
      <w:r w:rsidR="00C70E9C" w:rsidRPr="00B556A3">
        <w:t>JavaScript</w:t>
      </w:r>
      <w:r w:rsidR="004D02D1" w:rsidRPr="00B556A3">
        <w:t>, Node</w:t>
      </w:r>
      <w:r w:rsidR="009E55B3">
        <w:t>.js</w:t>
      </w:r>
      <w:r w:rsidR="004D02D1" w:rsidRPr="00B556A3">
        <w:t xml:space="preserve">, </w:t>
      </w:r>
      <w:r w:rsidR="00ED68D8" w:rsidRPr="00B556A3">
        <w:t>Express, REST APIs,</w:t>
      </w:r>
      <w:r w:rsidR="00BE0CA3" w:rsidRPr="00B556A3">
        <w:t xml:space="preserve"> Authentication</w:t>
      </w:r>
      <w:r w:rsidR="00895E14">
        <w:t>,</w:t>
      </w:r>
      <w:r w:rsidR="00ED68D8" w:rsidRPr="00B556A3">
        <w:t xml:space="preserve"> and MongoDB</w:t>
      </w:r>
      <w:r w:rsidR="00F63E0B" w:rsidRPr="00B556A3">
        <w:t>.</w:t>
      </w:r>
    </w:p>
    <w:p w14:paraId="7E782A2A" w14:textId="372E343D" w:rsidR="00F95273" w:rsidRPr="00B556A3" w:rsidRDefault="00C06347" w:rsidP="00B83129">
      <w:pPr>
        <w:pStyle w:val="ListParagraph"/>
        <w:numPr>
          <w:ilvl w:val="0"/>
          <w:numId w:val="14"/>
        </w:numPr>
      </w:pPr>
      <w:r w:rsidRPr="00B556A3">
        <w:t>Perform</w:t>
      </w:r>
      <w:r w:rsidR="00223FC7">
        <w:t>ed</w:t>
      </w:r>
      <w:r w:rsidRPr="00B556A3">
        <w:t xml:space="preserve"> </w:t>
      </w:r>
      <w:r w:rsidR="0040530E" w:rsidRPr="00B556A3">
        <w:t>weekly</w:t>
      </w:r>
      <w:r w:rsidRPr="00B556A3">
        <w:t xml:space="preserve"> code reviews </w:t>
      </w:r>
      <w:r w:rsidR="000A5994" w:rsidRPr="00B556A3">
        <w:t>and provide</w:t>
      </w:r>
      <w:r w:rsidR="006E28E3">
        <w:t>d</w:t>
      </w:r>
      <w:r w:rsidR="000A5994" w:rsidRPr="00B556A3">
        <w:t xml:space="preserve"> feedback to </w:t>
      </w:r>
      <w:r w:rsidR="005D04D8" w:rsidRPr="00B556A3">
        <w:t>improve</w:t>
      </w:r>
      <w:r w:rsidR="00BE0CA3" w:rsidRPr="00B556A3">
        <w:t xml:space="preserve"> student</w:t>
      </w:r>
      <w:r w:rsidR="00895E14">
        <w:t>s'</w:t>
      </w:r>
      <w:r w:rsidR="000A5994" w:rsidRPr="00B556A3">
        <w:t xml:space="preserve"> </w:t>
      </w:r>
      <w:r w:rsidR="002559CD">
        <w:t>coding skillset and identify</w:t>
      </w:r>
      <w:r w:rsidR="0004589A">
        <w:t xml:space="preserve"> </w:t>
      </w:r>
      <w:r w:rsidR="003A4787">
        <w:t>bugs</w:t>
      </w:r>
      <w:r w:rsidR="000A5994" w:rsidRPr="00B556A3">
        <w:t>.</w:t>
      </w:r>
    </w:p>
    <w:p w14:paraId="29BF70C2" w14:textId="1A34A795" w:rsidR="00234A7F" w:rsidRDefault="00FD26D2" w:rsidP="00B83129">
      <w:pPr>
        <w:pStyle w:val="ListParagraph"/>
        <w:numPr>
          <w:ilvl w:val="0"/>
          <w:numId w:val="14"/>
        </w:numPr>
      </w:pPr>
      <w:r w:rsidRPr="00B556A3">
        <w:t>Mentor</w:t>
      </w:r>
      <w:r w:rsidR="00223FC7">
        <w:t>ed</w:t>
      </w:r>
      <w:r w:rsidRPr="00B556A3">
        <w:t xml:space="preserve"> students 1:1 </w:t>
      </w:r>
      <w:r w:rsidR="006B3423" w:rsidRPr="00B556A3">
        <w:t xml:space="preserve">to </w:t>
      </w:r>
      <w:r w:rsidR="000B404F" w:rsidRPr="00B556A3">
        <w:t xml:space="preserve">increase understanding and </w:t>
      </w:r>
      <w:r w:rsidR="003D2071" w:rsidRPr="00B556A3">
        <w:t>provide guidance</w:t>
      </w:r>
      <w:r w:rsidR="0063394E" w:rsidRPr="00B556A3">
        <w:t>.</w:t>
      </w:r>
    </w:p>
    <w:p w14:paraId="1EF56EE9" w14:textId="007F57CE" w:rsidR="000470AD" w:rsidRPr="00BA3FF1" w:rsidRDefault="00750BEA" w:rsidP="000470AD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AUGUST 2011</w:t>
      </w:r>
      <w:r w:rsidR="000470AD" w:rsidRPr="00BA3FF1">
        <w:rPr>
          <w:sz w:val="20"/>
          <w:szCs w:val="20"/>
        </w:rPr>
        <w:t xml:space="preserve"> – </w:t>
      </w:r>
      <w:r>
        <w:rPr>
          <w:sz w:val="20"/>
          <w:szCs w:val="20"/>
        </w:rPr>
        <w:t>FEBRUARY 2020</w:t>
      </w:r>
    </w:p>
    <w:p w14:paraId="48ACB10B" w14:textId="0065A065" w:rsidR="000470AD" w:rsidRPr="00BA3FF1" w:rsidRDefault="009743CB" w:rsidP="000470AD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Floor Manager</w:t>
      </w:r>
      <w:r w:rsidR="000470AD" w:rsidRPr="00BA3FF1">
        <w:rPr>
          <w:sz w:val="28"/>
          <w:szCs w:val="28"/>
        </w:rPr>
        <w:t xml:space="preserve"> / </w:t>
      </w:r>
      <w:r w:rsidR="003E2B54" w:rsidRPr="00246448">
        <w:rPr>
          <w:rStyle w:val="Emphasis"/>
          <w:sz w:val="28"/>
          <w:szCs w:val="28"/>
        </w:rPr>
        <w:t>Jamaican Jerk Pit</w:t>
      </w:r>
      <w:r w:rsidR="003E2B54">
        <w:rPr>
          <w:rStyle w:val="Emphasis"/>
          <w:sz w:val="28"/>
          <w:szCs w:val="28"/>
        </w:rPr>
        <w:t xml:space="preserve">, </w:t>
      </w:r>
      <w:r>
        <w:rPr>
          <w:rStyle w:val="Emphasis"/>
          <w:sz w:val="28"/>
          <w:szCs w:val="28"/>
        </w:rPr>
        <w:t>Ann Arbor</w:t>
      </w:r>
      <w:r w:rsidR="000470AD" w:rsidRPr="00BA3FF1">
        <w:rPr>
          <w:rStyle w:val="Emphasis"/>
          <w:sz w:val="28"/>
          <w:szCs w:val="28"/>
        </w:rPr>
        <w:t>, MI</w:t>
      </w:r>
    </w:p>
    <w:p w14:paraId="41F558AA" w14:textId="77777777" w:rsidR="00750BEA" w:rsidRDefault="00750BEA" w:rsidP="000470AD">
      <w:pPr>
        <w:pStyle w:val="ListParagraph"/>
        <w:numPr>
          <w:ilvl w:val="0"/>
          <w:numId w:val="14"/>
        </w:numPr>
      </w:pPr>
      <w:r>
        <w:t xml:space="preserve">Applied customer feedback to improve future experiences and adjust to their needs. </w:t>
      </w:r>
    </w:p>
    <w:p w14:paraId="5A0CA705" w14:textId="77777777" w:rsidR="00750BEA" w:rsidRDefault="00750BEA" w:rsidP="000470AD">
      <w:pPr>
        <w:pStyle w:val="ListParagraph"/>
        <w:numPr>
          <w:ilvl w:val="0"/>
          <w:numId w:val="14"/>
        </w:numPr>
      </w:pPr>
      <w:r>
        <w:t>Utilized effective communication skills to create strong customer relationships which resulted in increased sales every year.</w:t>
      </w:r>
    </w:p>
    <w:p w14:paraId="16901C2C" w14:textId="2B8BAA28" w:rsidR="000470AD" w:rsidRPr="00B556A3" w:rsidRDefault="00750BEA" w:rsidP="000470AD">
      <w:pPr>
        <w:pStyle w:val="ListParagraph"/>
        <w:numPr>
          <w:ilvl w:val="0"/>
          <w:numId w:val="14"/>
        </w:numPr>
      </w:pPr>
      <w:r>
        <w:t>Successfully implemented a new POS to speed up customer transactions by at least 25%.</w:t>
      </w:r>
    </w:p>
    <w:p w14:paraId="0E162F12" w14:textId="77777777" w:rsidR="0070237E" w:rsidRDefault="00FA3040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99FD6DC6AF38408E91B7AE467943A946"/>
          </w:placeholder>
          <w:temporary/>
          <w:showingPlcHdr/>
          <w15:appearance w15:val="hidden"/>
        </w:sdtPr>
        <w:sdtEndPr/>
        <w:sdtContent>
          <w:r w:rsidR="0070237E" w:rsidRPr="00BA3FF1">
            <w:rPr>
              <w:sz w:val="32"/>
            </w:rPr>
            <w:t>Education</w:t>
          </w:r>
        </w:sdtContent>
      </w:sdt>
    </w:p>
    <w:p w14:paraId="33689A06" w14:textId="77777777" w:rsidR="006A2870" w:rsidRPr="00FD3ECC" w:rsidRDefault="006A2870" w:rsidP="006A2870">
      <w:pPr>
        <w:pStyle w:val="Heading3"/>
        <w:rPr>
          <w:sz w:val="20"/>
          <w:szCs w:val="20"/>
        </w:rPr>
      </w:pPr>
      <w:r w:rsidRPr="00FD3ECC">
        <w:rPr>
          <w:sz w:val="20"/>
          <w:szCs w:val="20"/>
        </w:rPr>
        <w:t xml:space="preserve">currently attending </w:t>
      </w:r>
    </w:p>
    <w:p w14:paraId="4EE9B9E3" w14:textId="77777777" w:rsidR="006A2870" w:rsidRPr="00666702" w:rsidRDefault="006A2870" w:rsidP="006A2870">
      <w:pPr>
        <w:pStyle w:val="Heading2"/>
        <w:rPr>
          <w:color w:val="595959" w:themeColor="text1" w:themeTint="A6"/>
        </w:rPr>
      </w:pPr>
      <w:r w:rsidRPr="00FD3ECC">
        <w:rPr>
          <w:sz w:val="28"/>
          <w:szCs w:val="28"/>
        </w:rPr>
        <w:t xml:space="preserve">Cybersecurity AAS Degree / </w:t>
      </w:r>
      <w:r w:rsidRPr="00FD3ECC">
        <w:rPr>
          <w:rStyle w:val="Emphasis"/>
          <w:sz w:val="28"/>
          <w:szCs w:val="28"/>
        </w:rPr>
        <w:t>Schoolcraft College, Livonia,</w:t>
      </w:r>
      <w:r>
        <w:rPr>
          <w:rStyle w:val="Emphasis"/>
        </w:rPr>
        <w:t xml:space="preserve"> MI</w:t>
      </w:r>
    </w:p>
    <w:p w14:paraId="1015E7C1" w14:textId="77777777" w:rsidR="006A2870" w:rsidRDefault="006A2870" w:rsidP="0070237E">
      <w:pPr>
        <w:pStyle w:val="Heading3"/>
        <w:rPr>
          <w:sz w:val="20"/>
          <w:szCs w:val="20"/>
        </w:rPr>
      </w:pPr>
    </w:p>
    <w:p w14:paraId="04187D84" w14:textId="5C10EB0B" w:rsidR="0070237E" w:rsidRPr="00BA3FF1" w:rsidRDefault="00A70E24" w:rsidP="0070237E">
      <w:pPr>
        <w:pStyle w:val="Heading3"/>
        <w:rPr>
          <w:sz w:val="20"/>
          <w:szCs w:val="20"/>
        </w:rPr>
      </w:pPr>
      <w:r w:rsidRPr="00BA3FF1">
        <w:rPr>
          <w:sz w:val="20"/>
          <w:szCs w:val="20"/>
        </w:rPr>
        <w:t>MAY 2019 - November</w:t>
      </w:r>
      <w:r w:rsidR="0070237E" w:rsidRPr="00BA3FF1">
        <w:rPr>
          <w:sz w:val="20"/>
          <w:szCs w:val="20"/>
        </w:rPr>
        <w:t xml:space="preserve"> </w:t>
      </w:r>
      <w:r w:rsidR="000C59D6" w:rsidRPr="00BA3FF1">
        <w:rPr>
          <w:sz w:val="20"/>
          <w:szCs w:val="20"/>
        </w:rPr>
        <w:t>2019</w:t>
      </w:r>
    </w:p>
    <w:p w14:paraId="5C7B22E7" w14:textId="0DB1E19D" w:rsidR="00434074" w:rsidRDefault="00C47275" w:rsidP="00F13694">
      <w:pPr>
        <w:pStyle w:val="Heading2"/>
        <w:rPr>
          <w:rStyle w:val="Emphasis"/>
          <w:sz w:val="28"/>
          <w:szCs w:val="28"/>
        </w:rPr>
      </w:pPr>
      <w:r w:rsidRPr="00BA3FF1">
        <w:rPr>
          <w:sz w:val="28"/>
          <w:szCs w:val="28"/>
        </w:rPr>
        <w:t>Software Engineering Certificate</w:t>
      </w:r>
      <w:r w:rsidR="00E03F71" w:rsidRPr="00BA3FF1">
        <w:rPr>
          <w:sz w:val="28"/>
          <w:szCs w:val="28"/>
        </w:rPr>
        <w:t xml:space="preserve"> </w:t>
      </w:r>
      <w:r w:rsidR="0095272C" w:rsidRPr="00BA3FF1">
        <w:rPr>
          <w:sz w:val="28"/>
          <w:szCs w:val="28"/>
        </w:rPr>
        <w:t>/</w:t>
      </w:r>
      <w:r w:rsidR="0070237E" w:rsidRPr="00BA3FF1">
        <w:rPr>
          <w:sz w:val="28"/>
          <w:szCs w:val="28"/>
        </w:rPr>
        <w:t xml:space="preserve"> </w:t>
      </w:r>
      <w:r w:rsidRPr="00BA3FF1">
        <w:rPr>
          <w:rStyle w:val="Emphasis"/>
          <w:sz w:val="28"/>
          <w:szCs w:val="28"/>
        </w:rPr>
        <w:t>Thinkful, Remote</w:t>
      </w:r>
    </w:p>
    <w:p w14:paraId="6862C071" w14:textId="77777777" w:rsidR="00EB56BE" w:rsidRDefault="00EB56BE" w:rsidP="00EB56BE">
      <w:pPr>
        <w:pStyle w:val="ListParagraph"/>
        <w:widowControl w:val="0"/>
        <w:numPr>
          <w:ilvl w:val="0"/>
          <w:numId w:val="17"/>
        </w:numPr>
        <w:tabs>
          <w:tab w:val="left" w:pos="819"/>
          <w:tab w:val="left" w:pos="820"/>
        </w:tabs>
        <w:autoSpaceDE w:val="0"/>
        <w:autoSpaceDN w:val="0"/>
        <w:spacing w:before="67" w:after="0"/>
        <w:ind w:right="222"/>
        <w:contextualSpacing w:val="0"/>
        <w:rPr>
          <w:rFonts w:ascii="Arial" w:hAnsi="Arial"/>
        </w:rPr>
      </w:pPr>
      <w:r>
        <w:rPr>
          <w:w w:val="105"/>
        </w:rPr>
        <w:t>Learned</w:t>
      </w:r>
      <w:r>
        <w:rPr>
          <w:spacing w:val="6"/>
          <w:w w:val="105"/>
        </w:rPr>
        <w:t xml:space="preserve"> </w:t>
      </w:r>
      <w:r>
        <w:rPr>
          <w:w w:val="105"/>
        </w:rPr>
        <w:t>industry</w:t>
      </w:r>
      <w:r>
        <w:rPr>
          <w:spacing w:val="7"/>
          <w:w w:val="105"/>
        </w:rPr>
        <w:t xml:space="preserve"> </w:t>
      </w:r>
      <w:r>
        <w:rPr>
          <w:w w:val="105"/>
        </w:rPr>
        <w:t>best</w:t>
      </w:r>
      <w:r>
        <w:rPr>
          <w:spacing w:val="7"/>
          <w:w w:val="105"/>
        </w:rPr>
        <w:t xml:space="preserve"> </w:t>
      </w:r>
      <w:r>
        <w:rPr>
          <w:w w:val="105"/>
        </w:rPr>
        <w:t>practices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practical</w:t>
      </w:r>
      <w:r>
        <w:rPr>
          <w:spacing w:val="7"/>
          <w:w w:val="105"/>
        </w:rPr>
        <w:t xml:space="preserve"> </w:t>
      </w:r>
      <w:r>
        <w:rPr>
          <w:w w:val="105"/>
        </w:rPr>
        <w:t>software</w:t>
      </w:r>
      <w:r>
        <w:rPr>
          <w:spacing w:val="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7"/>
          <w:w w:val="105"/>
        </w:rPr>
        <w:t xml:space="preserve"> </w:t>
      </w:r>
      <w:r>
        <w:rPr>
          <w:w w:val="105"/>
        </w:rPr>
        <w:t>standards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focus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HTML5,</w:t>
      </w:r>
      <w:r>
        <w:rPr>
          <w:spacing w:val="21"/>
          <w:w w:val="105"/>
        </w:rPr>
        <w:t xml:space="preserve"> </w:t>
      </w:r>
      <w:r>
        <w:rPr>
          <w:w w:val="105"/>
        </w:rPr>
        <w:t>CSS3,</w:t>
      </w:r>
      <w:r>
        <w:rPr>
          <w:spacing w:val="21"/>
          <w:w w:val="105"/>
        </w:rPr>
        <w:t xml:space="preserve"> </w:t>
      </w:r>
      <w:r>
        <w:rPr>
          <w:w w:val="105"/>
        </w:rPr>
        <w:t>JavaScript,</w:t>
      </w:r>
      <w:r>
        <w:rPr>
          <w:spacing w:val="21"/>
          <w:w w:val="105"/>
        </w:rPr>
        <w:t xml:space="preserve"> </w:t>
      </w:r>
      <w:r>
        <w:rPr>
          <w:w w:val="105"/>
        </w:rPr>
        <w:t>jQuery,</w:t>
      </w:r>
      <w:r>
        <w:rPr>
          <w:spacing w:val="21"/>
          <w:w w:val="105"/>
        </w:rPr>
        <w:t xml:space="preserve"> </w:t>
      </w:r>
      <w:r>
        <w:rPr>
          <w:w w:val="105"/>
        </w:rPr>
        <w:t>Node.js,</w:t>
      </w:r>
      <w:r>
        <w:rPr>
          <w:spacing w:val="21"/>
          <w:w w:val="105"/>
        </w:rPr>
        <w:t xml:space="preserve"> </w:t>
      </w:r>
      <w:r>
        <w:rPr>
          <w:w w:val="105"/>
        </w:rPr>
        <w:t>React,</w:t>
      </w:r>
      <w:r>
        <w:rPr>
          <w:spacing w:val="21"/>
          <w:w w:val="105"/>
        </w:rPr>
        <w:t xml:space="preserve"> </w:t>
      </w:r>
      <w:r>
        <w:rPr>
          <w:w w:val="105"/>
        </w:rPr>
        <w:t>PostgreSQL,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algorithms</w:t>
      </w:r>
      <w:r>
        <w:rPr>
          <w:spacing w:val="21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structures.</w:t>
      </w:r>
    </w:p>
    <w:p w14:paraId="2F7DA6CA" w14:textId="77777777" w:rsidR="00EB56BE" w:rsidRDefault="00EB56BE" w:rsidP="00EB56BE">
      <w:pPr>
        <w:pStyle w:val="ListParagraph"/>
        <w:widowControl w:val="0"/>
        <w:numPr>
          <w:ilvl w:val="0"/>
          <w:numId w:val="17"/>
        </w:numPr>
        <w:tabs>
          <w:tab w:val="left" w:pos="819"/>
          <w:tab w:val="left" w:pos="820"/>
        </w:tabs>
        <w:autoSpaceDE w:val="0"/>
        <w:autoSpaceDN w:val="0"/>
        <w:spacing w:before="79" w:after="0"/>
        <w:ind w:right="697"/>
        <w:contextualSpacing w:val="0"/>
        <w:rPr>
          <w:rFonts w:ascii="Arial" w:hAnsi="Arial"/>
        </w:rPr>
      </w:pPr>
      <w:r>
        <w:rPr>
          <w:w w:val="105"/>
        </w:rPr>
        <w:t>Created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deployed</w:t>
      </w:r>
      <w:r>
        <w:rPr>
          <w:spacing w:val="12"/>
          <w:w w:val="105"/>
        </w:rPr>
        <w:t xml:space="preserve"> </w:t>
      </w:r>
      <w:r>
        <w:rPr>
          <w:w w:val="105"/>
        </w:rPr>
        <w:t>mobile-first</w:t>
      </w:r>
      <w:r>
        <w:rPr>
          <w:spacing w:val="1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2"/>
          <w:w w:val="105"/>
        </w:rPr>
        <w:t xml:space="preserve"> </w:t>
      </w:r>
      <w:r>
        <w:rPr>
          <w:w w:val="105"/>
        </w:rPr>
        <w:t>while</w:t>
      </w:r>
      <w:r>
        <w:rPr>
          <w:spacing w:val="11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new</w:t>
      </w:r>
      <w:r>
        <w:rPr>
          <w:spacing w:val="11"/>
          <w:w w:val="105"/>
        </w:rPr>
        <w:t xml:space="preserve"> </w:t>
      </w:r>
      <w:r>
        <w:rPr>
          <w:w w:val="105"/>
        </w:rPr>
        <w:t>languages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frameworks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collaborating</w:t>
      </w:r>
      <w:r>
        <w:rPr>
          <w:spacing w:val="11"/>
          <w:w w:val="105"/>
        </w:rPr>
        <w:t xml:space="preserve"> </w:t>
      </w:r>
      <w:r>
        <w:rPr>
          <w:w w:val="105"/>
        </w:rPr>
        <w:t>several</w:t>
      </w:r>
      <w:r>
        <w:rPr>
          <w:spacing w:val="10"/>
          <w:w w:val="105"/>
        </w:rPr>
        <w:t xml:space="preserve"> </w:t>
      </w:r>
      <w:r>
        <w:rPr>
          <w:w w:val="105"/>
        </w:rPr>
        <w:t>hours</w:t>
      </w:r>
      <w:r>
        <w:rPr>
          <w:spacing w:val="10"/>
          <w:w w:val="105"/>
        </w:rPr>
        <w:t xml:space="preserve"> </w:t>
      </w:r>
      <w:r>
        <w:rPr>
          <w:w w:val="105"/>
        </w:rPr>
        <w:t>every</w:t>
      </w:r>
      <w:r>
        <w:rPr>
          <w:spacing w:val="11"/>
          <w:w w:val="105"/>
        </w:rPr>
        <w:t xml:space="preserve"> </w:t>
      </w:r>
      <w:r>
        <w:rPr>
          <w:w w:val="105"/>
        </w:rPr>
        <w:t>week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senior</w:t>
      </w:r>
      <w:r>
        <w:rPr>
          <w:spacing w:val="10"/>
          <w:w w:val="105"/>
        </w:rPr>
        <w:t xml:space="preserve"> </w:t>
      </w:r>
      <w:r>
        <w:rPr>
          <w:w w:val="105"/>
        </w:rPr>
        <w:t>web</w:t>
      </w:r>
      <w:r>
        <w:rPr>
          <w:spacing w:val="10"/>
          <w:w w:val="105"/>
        </w:rPr>
        <w:t xml:space="preserve"> </w:t>
      </w:r>
      <w:r>
        <w:rPr>
          <w:w w:val="105"/>
        </w:rPr>
        <w:t>developer.</w:t>
      </w:r>
    </w:p>
    <w:p w14:paraId="027450E7" w14:textId="77777777" w:rsidR="00EB56BE" w:rsidRDefault="00EB56BE" w:rsidP="00EB56BE">
      <w:pPr>
        <w:pStyle w:val="ListParagraph"/>
        <w:widowControl w:val="0"/>
        <w:numPr>
          <w:ilvl w:val="0"/>
          <w:numId w:val="17"/>
        </w:numPr>
        <w:tabs>
          <w:tab w:val="left" w:pos="819"/>
          <w:tab w:val="left" w:pos="820"/>
        </w:tabs>
        <w:autoSpaceDE w:val="0"/>
        <w:autoSpaceDN w:val="0"/>
        <w:spacing w:before="78" w:after="0"/>
        <w:ind w:right="386"/>
        <w:contextualSpacing w:val="0"/>
        <w:rPr>
          <w:rFonts w:ascii="Arial" w:hAnsi="Arial"/>
        </w:rPr>
      </w:pPr>
      <w:r>
        <w:rPr>
          <w:w w:val="105"/>
        </w:rPr>
        <w:t>Pair-programmed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fellow</w:t>
      </w:r>
      <w:r>
        <w:rPr>
          <w:spacing w:val="7"/>
          <w:w w:val="105"/>
        </w:rPr>
        <w:t xml:space="preserve"> </w:t>
      </w:r>
      <w:r>
        <w:rPr>
          <w:w w:val="105"/>
        </w:rPr>
        <w:t>students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weekly</w:t>
      </w:r>
      <w:r>
        <w:rPr>
          <w:spacing w:val="7"/>
          <w:w w:val="105"/>
        </w:rPr>
        <w:t xml:space="preserve"> </w:t>
      </w:r>
      <w:r>
        <w:rPr>
          <w:w w:val="105"/>
        </w:rPr>
        <w:t>basis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develop</w:t>
      </w:r>
      <w:r>
        <w:rPr>
          <w:spacing w:val="7"/>
          <w:w w:val="105"/>
        </w:rPr>
        <w:t xml:space="preserve"> </w:t>
      </w:r>
      <w:r>
        <w:rPr>
          <w:w w:val="105"/>
        </w:rPr>
        <w:t>interpersonal</w:t>
      </w:r>
      <w:r>
        <w:rPr>
          <w:spacing w:val="7"/>
          <w:w w:val="105"/>
        </w:rPr>
        <w:t xml:space="preserve"> </w:t>
      </w:r>
      <w:r>
        <w:rPr>
          <w:w w:val="105"/>
        </w:rPr>
        <w:t>skills,</w:t>
      </w:r>
      <w:r>
        <w:rPr>
          <w:spacing w:val="1"/>
          <w:w w:val="105"/>
        </w:rPr>
        <w:t xml:space="preserve"> </w:t>
      </w:r>
      <w:r>
        <w:rPr>
          <w:w w:val="105"/>
        </w:rPr>
        <w:t>produce</w:t>
      </w:r>
      <w:r>
        <w:rPr>
          <w:spacing w:val="4"/>
          <w:w w:val="105"/>
        </w:rPr>
        <w:t xml:space="preserve"> </w:t>
      </w:r>
      <w:r>
        <w:rPr>
          <w:w w:val="105"/>
        </w:rPr>
        <w:t>higher</w:t>
      </w:r>
      <w:r>
        <w:rPr>
          <w:spacing w:val="5"/>
          <w:w w:val="105"/>
        </w:rPr>
        <w:t xml:space="preserve"> </w:t>
      </w:r>
      <w:r>
        <w:rPr>
          <w:w w:val="105"/>
        </w:rPr>
        <w:t>quality</w:t>
      </w:r>
      <w:r>
        <w:rPr>
          <w:spacing w:val="5"/>
          <w:w w:val="105"/>
        </w:rPr>
        <w:t xml:space="preserve"> </w:t>
      </w:r>
      <w:r>
        <w:rPr>
          <w:w w:val="105"/>
        </w:rPr>
        <w:t>code,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share</w:t>
      </w:r>
      <w:r>
        <w:rPr>
          <w:spacing w:val="5"/>
          <w:w w:val="105"/>
        </w:rPr>
        <w:t xml:space="preserve"> </w:t>
      </w:r>
      <w:r>
        <w:rPr>
          <w:w w:val="105"/>
        </w:rPr>
        <w:t>knowledge.</w:t>
      </w:r>
    </w:p>
    <w:p w14:paraId="0DDCBD9C" w14:textId="77777777" w:rsidR="00EB56BE" w:rsidRPr="00F13694" w:rsidRDefault="00EB56BE" w:rsidP="00F13694">
      <w:pPr>
        <w:pStyle w:val="Heading2"/>
        <w:rPr>
          <w:sz w:val="28"/>
          <w:szCs w:val="28"/>
        </w:rPr>
      </w:pPr>
    </w:p>
    <w:p w14:paraId="7AF6DE1E" w14:textId="2CF57CFC" w:rsidR="00BC7376" w:rsidRPr="00BC7376" w:rsidRDefault="00BC7376" w:rsidP="00BC7376"/>
    <w:sectPr w:rsidR="00BC7376" w:rsidRPr="00BC7376" w:rsidSect="00D92B95">
      <w:footerReference w:type="default" r:id="rId11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9716" w14:textId="77777777" w:rsidR="00FA3040" w:rsidRDefault="00FA3040" w:rsidP="00725803">
      <w:pPr>
        <w:spacing w:after="0"/>
      </w:pPr>
      <w:r>
        <w:separator/>
      </w:r>
    </w:p>
  </w:endnote>
  <w:endnote w:type="continuationSeparator" w:id="0">
    <w:p w14:paraId="16406C2F" w14:textId="77777777" w:rsidR="00FA3040" w:rsidRDefault="00FA3040" w:rsidP="00725803">
      <w:pPr>
        <w:spacing w:after="0"/>
      </w:pPr>
      <w:r>
        <w:continuationSeparator/>
      </w:r>
    </w:p>
  </w:endnote>
  <w:endnote w:type="continuationNotice" w:id="1">
    <w:p w14:paraId="7F060008" w14:textId="77777777" w:rsidR="00FA3040" w:rsidRDefault="00FA304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772B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A6BD7" w14:textId="77777777" w:rsidR="00FA3040" w:rsidRDefault="00FA3040" w:rsidP="00725803">
      <w:pPr>
        <w:spacing w:after="0"/>
      </w:pPr>
      <w:r>
        <w:separator/>
      </w:r>
    </w:p>
  </w:footnote>
  <w:footnote w:type="continuationSeparator" w:id="0">
    <w:p w14:paraId="09DB9EBC" w14:textId="77777777" w:rsidR="00FA3040" w:rsidRDefault="00FA3040" w:rsidP="00725803">
      <w:pPr>
        <w:spacing w:after="0"/>
      </w:pPr>
      <w:r>
        <w:continuationSeparator/>
      </w:r>
    </w:p>
  </w:footnote>
  <w:footnote w:type="continuationNotice" w:id="1">
    <w:p w14:paraId="4EE49B13" w14:textId="77777777" w:rsidR="00FA3040" w:rsidRDefault="00FA304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F21809"/>
    <w:multiLevelType w:val="hybridMultilevel"/>
    <w:tmpl w:val="79F2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DC477C"/>
    <w:multiLevelType w:val="hybridMultilevel"/>
    <w:tmpl w:val="352678BC"/>
    <w:lvl w:ilvl="0" w:tplc="46DE12C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</w:rPr>
    </w:lvl>
    <w:lvl w:ilvl="1" w:tplc="B5DC4B9E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722EBA6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68EA7AB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FB1C10EA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5B9AA1F8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10B656DC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8B802E54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C76640B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3" w15:restartNumberingAfterBreak="0">
    <w:nsid w:val="5FFA5001"/>
    <w:multiLevelType w:val="hybridMultilevel"/>
    <w:tmpl w:val="D9D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D5922"/>
    <w:multiLevelType w:val="hybridMultilevel"/>
    <w:tmpl w:val="5D56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B5B59"/>
    <w:multiLevelType w:val="hybridMultilevel"/>
    <w:tmpl w:val="80B2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4"/>
  </w:num>
  <w:num w:numId="15">
    <w:abstractNumId w:val="1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NzEzMza1NDCzMDdV0lEKTi0uzszPAykwrgUANjB1WiwAAAA="/>
  </w:docVars>
  <w:rsids>
    <w:rsidRoot w:val="00543C77"/>
    <w:rsid w:val="00005B06"/>
    <w:rsid w:val="00013089"/>
    <w:rsid w:val="000134BF"/>
    <w:rsid w:val="00023755"/>
    <w:rsid w:val="000259F7"/>
    <w:rsid w:val="00025E77"/>
    <w:rsid w:val="00027312"/>
    <w:rsid w:val="0003646C"/>
    <w:rsid w:val="0004525D"/>
    <w:rsid w:val="0004589A"/>
    <w:rsid w:val="000470AD"/>
    <w:rsid w:val="0004795F"/>
    <w:rsid w:val="00054DF3"/>
    <w:rsid w:val="000565F5"/>
    <w:rsid w:val="00062F24"/>
    <w:rsid w:val="000645F2"/>
    <w:rsid w:val="00067282"/>
    <w:rsid w:val="00071AD3"/>
    <w:rsid w:val="0007316E"/>
    <w:rsid w:val="00082F03"/>
    <w:rsid w:val="000835A0"/>
    <w:rsid w:val="00084716"/>
    <w:rsid w:val="000853B1"/>
    <w:rsid w:val="000879E8"/>
    <w:rsid w:val="00090FB5"/>
    <w:rsid w:val="000934A2"/>
    <w:rsid w:val="000A126B"/>
    <w:rsid w:val="000A38CD"/>
    <w:rsid w:val="000A5994"/>
    <w:rsid w:val="000B16DF"/>
    <w:rsid w:val="000B404F"/>
    <w:rsid w:val="000B41DE"/>
    <w:rsid w:val="000C0E37"/>
    <w:rsid w:val="000C14A2"/>
    <w:rsid w:val="000C2EEF"/>
    <w:rsid w:val="000C59D6"/>
    <w:rsid w:val="000C626D"/>
    <w:rsid w:val="000C63F8"/>
    <w:rsid w:val="000D5889"/>
    <w:rsid w:val="000E289C"/>
    <w:rsid w:val="0010128A"/>
    <w:rsid w:val="00101B79"/>
    <w:rsid w:val="00104D01"/>
    <w:rsid w:val="00116EED"/>
    <w:rsid w:val="0012209D"/>
    <w:rsid w:val="001224BE"/>
    <w:rsid w:val="00124DB1"/>
    <w:rsid w:val="00133124"/>
    <w:rsid w:val="00137759"/>
    <w:rsid w:val="001400F4"/>
    <w:rsid w:val="00150EA1"/>
    <w:rsid w:val="00155979"/>
    <w:rsid w:val="00160743"/>
    <w:rsid w:val="001700ED"/>
    <w:rsid w:val="00172E2A"/>
    <w:rsid w:val="001733F0"/>
    <w:rsid w:val="001824A2"/>
    <w:rsid w:val="00194249"/>
    <w:rsid w:val="00194BB5"/>
    <w:rsid w:val="001A52B5"/>
    <w:rsid w:val="001B0955"/>
    <w:rsid w:val="001B18BB"/>
    <w:rsid w:val="001C1B01"/>
    <w:rsid w:val="001C373D"/>
    <w:rsid w:val="001D2B82"/>
    <w:rsid w:val="001D558F"/>
    <w:rsid w:val="001D7D9E"/>
    <w:rsid w:val="001E0DA5"/>
    <w:rsid w:val="001E2BFD"/>
    <w:rsid w:val="001F2746"/>
    <w:rsid w:val="002018EE"/>
    <w:rsid w:val="00211BC2"/>
    <w:rsid w:val="00211D9E"/>
    <w:rsid w:val="00212E2E"/>
    <w:rsid w:val="0021440A"/>
    <w:rsid w:val="00216479"/>
    <w:rsid w:val="00223FC7"/>
    <w:rsid w:val="00227784"/>
    <w:rsid w:val="00227C06"/>
    <w:rsid w:val="00232559"/>
    <w:rsid w:val="00234A7F"/>
    <w:rsid w:val="0023705D"/>
    <w:rsid w:val="00237946"/>
    <w:rsid w:val="00241DE1"/>
    <w:rsid w:val="00246448"/>
    <w:rsid w:val="00247468"/>
    <w:rsid w:val="00250A31"/>
    <w:rsid w:val="00251C13"/>
    <w:rsid w:val="002559CD"/>
    <w:rsid w:val="00256E46"/>
    <w:rsid w:val="002642AA"/>
    <w:rsid w:val="0026670F"/>
    <w:rsid w:val="0027544B"/>
    <w:rsid w:val="00282637"/>
    <w:rsid w:val="002922D0"/>
    <w:rsid w:val="002B028A"/>
    <w:rsid w:val="002B0BBF"/>
    <w:rsid w:val="002B4D42"/>
    <w:rsid w:val="002B61C6"/>
    <w:rsid w:val="002B6C82"/>
    <w:rsid w:val="002C1790"/>
    <w:rsid w:val="002C1B0F"/>
    <w:rsid w:val="002C1D54"/>
    <w:rsid w:val="002C32FC"/>
    <w:rsid w:val="002C45CB"/>
    <w:rsid w:val="002C4901"/>
    <w:rsid w:val="002C735F"/>
    <w:rsid w:val="002C7614"/>
    <w:rsid w:val="002D099F"/>
    <w:rsid w:val="002E19DA"/>
    <w:rsid w:val="002E5E3B"/>
    <w:rsid w:val="002E68B5"/>
    <w:rsid w:val="002F6976"/>
    <w:rsid w:val="00300AF9"/>
    <w:rsid w:val="003019E9"/>
    <w:rsid w:val="00304ADC"/>
    <w:rsid w:val="0031035D"/>
    <w:rsid w:val="003302EA"/>
    <w:rsid w:val="00334D85"/>
    <w:rsid w:val="00340B03"/>
    <w:rsid w:val="0034764D"/>
    <w:rsid w:val="003651C7"/>
    <w:rsid w:val="00365489"/>
    <w:rsid w:val="00370443"/>
    <w:rsid w:val="003722A6"/>
    <w:rsid w:val="00375257"/>
    <w:rsid w:val="00380AE7"/>
    <w:rsid w:val="003829A7"/>
    <w:rsid w:val="00385223"/>
    <w:rsid w:val="0038726A"/>
    <w:rsid w:val="00391F8D"/>
    <w:rsid w:val="003A0BC6"/>
    <w:rsid w:val="003A1091"/>
    <w:rsid w:val="003A4787"/>
    <w:rsid w:val="003A56A8"/>
    <w:rsid w:val="003A6943"/>
    <w:rsid w:val="003D120E"/>
    <w:rsid w:val="003D2071"/>
    <w:rsid w:val="003D5DE9"/>
    <w:rsid w:val="003D7E72"/>
    <w:rsid w:val="003E2B54"/>
    <w:rsid w:val="003E7DC8"/>
    <w:rsid w:val="003F1408"/>
    <w:rsid w:val="00402D91"/>
    <w:rsid w:val="00404B00"/>
    <w:rsid w:val="0040530E"/>
    <w:rsid w:val="00410BA2"/>
    <w:rsid w:val="0041722E"/>
    <w:rsid w:val="0041777B"/>
    <w:rsid w:val="00417D9F"/>
    <w:rsid w:val="004259B7"/>
    <w:rsid w:val="0042654F"/>
    <w:rsid w:val="00426F9A"/>
    <w:rsid w:val="00432EDD"/>
    <w:rsid w:val="00434074"/>
    <w:rsid w:val="004366F9"/>
    <w:rsid w:val="00436CA3"/>
    <w:rsid w:val="00436E53"/>
    <w:rsid w:val="00437DB2"/>
    <w:rsid w:val="004451BA"/>
    <w:rsid w:val="004557B7"/>
    <w:rsid w:val="00463C3B"/>
    <w:rsid w:val="00474EAC"/>
    <w:rsid w:val="00477F7C"/>
    <w:rsid w:val="00480DF2"/>
    <w:rsid w:val="004813EA"/>
    <w:rsid w:val="004847D0"/>
    <w:rsid w:val="0048703D"/>
    <w:rsid w:val="004937AE"/>
    <w:rsid w:val="004B3981"/>
    <w:rsid w:val="004C1FF8"/>
    <w:rsid w:val="004C2B97"/>
    <w:rsid w:val="004C4A4B"/>
    <w:rsid w:val="004C57DA"/>
    <w:rsid w:val="004D02D1"/>
    <w:rsid w:val="004D726D"/>
    <w:rsid w:val="004E1C54"/>
    <w:rsid w:val="004E2970"/>
    <w:rsid w:val="004E676B"/>
    <w:rsid w:val="004F087C"/>
    <w:rsid w:val="0050200D"/>
    <w:rsid w:val="005026DD"/>
    <w:rsid w:val="005105CB"/>
    <w:rsid w:val="00513EFC"/>
    <w:rsid w:val="00520871"/>
    <w:rsid w:val="0052113B"/>
    <w:rsid w:val="00524762"/>
    <w:rsid w:val="00524B85"/>
    <w:rsid w:val="00527553"/>
    <w:rsid w:val="00536A2E"/>
    <w:rsid w:val="00537263"/>
    <w:rsid w:val="005373B8"/>
    <w:rsid w:val="00542177"/>
    <w:rsid w:val="00543C77"/>
    <w:rsid w:val="00546AFB"/>
    <w:rsid w:val="00546EA0"/>
    <w:rsid w:val="00547CCB"/>
    <w:rsid w:val="00552852"/>
    <w:rsid w:val="00552E65"/>
    <w:rsid w:val="00553626"/>
    <w:rsid w:val="00561A3E"/>
    <w:rsid w:val="00564951"/>
    <w:rsid w:val="0056583C"/>
    <w:rsid w:val="0056716B"/>
    <w:rsid w:val="00573BF9"/>
    <w:rsid w:val="00574511"/>
    <w:rsid w:val="005755EF"/>
    <w:rsid w:val="00583D98"/>
    <w:rsid w:val="00592A7F"/>
    <w:rsid w:val="00593C5F"/>
    <w:rsid w:val="005A4A49"/>
    <w:rsid w:val="005A5FC3"/>
    <w:rsid w:val="005A723C"/>
    <w:rsid w:val="005A752E"/>
    <w:rsid w:val="005B1D68"/>
    <w:rsid w:val="005B3140"/>
    <w:rsid w:val="005C0192"/>
    <w:rsid w:val="005C0E83"/>
    <w:rsid w:val="005D04D8"/>
    <w:rsid w:val="005D35A7"/>
    <w:rsid w:val="005D7556"/>
    <w:rsid w:val="005E7CA8"/>
    <w:rsid w:val="005F1E33"/>
    <w:rsid w:val="005F3A3F"/>
    <w:rsid w:val="005F3FC5"/>
    <w:rsid w:val="005F4A78"/>
    <w:rsid w:val="0060211F"/>
    <w:rsid w:val="00611B37"/>
    <w:rsid w:val="00616BC8"/>
    <w:rsid w:val="00621F37"/>
    <w:rsid w:val="0062378D"/>
    <w:rsid w:val="006252B4"/>
    <w:rsid w:val="00625EF7"/>
    <w:rsid w:val="00633394"/>
    <w:rsid w:val="0063394E"/>
    <w:rsid w:val="00635E75"/>
    <w:rsid w:val="00637857"/>
    <w:rsid w:val="006426C5"/>
    <w:rsid w:val="00645624"/>
    <w:rsid w:val="00646BA2"/>
    <w:rsid w:val="006479D2"/>
    <w:rsid w:val="0065001C"/>
    <w:rsid w:val="00662DC1"/>
    <w:rsid w:val="00666702"/>
    <w:rsid w:val="00672F9D"/>
    <w:rsid w:val="00675EA0"/>
    <w:rsid w:val="0067747E"/>
    <w:rsid w:val="0069679A"/>
    <w:rsid w:val="006972B5"/>
    <w:rsid w:val="006A0E61"/>
    <w:rsid w:val="006A2459"/>
    <w:rsid w:val="006A2870"/>
    <w:rsid w:val="006A432B"/>
    <w:rsid w:val="006A61D9"/>
    <w:rsid w:val="006B3423"/>
    <w:rsid w:val="006C0068"/>
    <w:rsid w:val="006C08A0"/>
    <w:rsid w:val="006C47D8"/>
    <w:rsid w:val="006D0368"/>
    <w:rsid w:val="006D2D08"/>
    <w:rsid w:val="006E28E3"/>
    <w:rsid w:val="006E6A71"/>
    <w:rsid w:val="006E7F3F"/>
    <w:rsid w:val="006F1E81"/>
    <w:rsid w:val="006F26A2"/>
    <w:rsid w:val="006F3817"/>
    <w:rsid w:val="006F3DF5"/>
    <w:rsid w:val="006F7469"/>
    <w:rsid w:val="00701406"/>
    <w:rsid w:val="0070237E"/>
    <w:rsid w:val="007056FE"/>
    <w:rsid w:val="00714768"/>
    <w:rsid w:val="00721E5E"/>
    <w:rsid w:val="00725803"/>
    <w:rsid w:val="00725CB5"/>
    <w:rsid w:val="00727D36"/>
    <w:rsid w:val="007307A3"/>
    <w:rsid w:val="00733154"/>
    <w:rsid w:val="00741FB9"/>
    <w:rsid w:val="007441CD"/>
    <w:rsid w:val="0074747F"/>
    <w:rsid w:val="007476EA"/>
    <w:rsid w:val="00750687"/>
    <w:rsid w:val="00750BEA"/>
    <w:rsid w:val="00752315"/>
    <w:rsid w:val="00752494"/>
    <w:rsid w:val="00761AFB"/>
    <w:rsid w:val="00761D35"/>
    <w:rsid w:val="00765F1C"/>
    <w:rsid w:val="00773B28"/>
    <w:rsid w:val="007744D8"/>
    <w:rsid w:val="00786E42"/>
    <w:rsid w:val="00791B8D"/>
    <w:rsid w:val="00791DE1"/>
    <w:rsid w:val="0079599D"/>
    <w:rsid w:val="007964F5"/>
    <w:rsid w:val="007A1BF7"/>
    <w:rsid w:val="007A48A2"/>
    <w:rsid w:val="007A5A3E"/>
    <w:rsid w:val="007A5F63"/>
    <w:rsid w:val="007B1216"/>
    <w:rsid w:val="007C42BE"/>
    <w:rsid w:val="007E4445"/>
    <w:rsid w:val="007E5447"/>
    <w:rsid w:val="007E6A62"/>
    <w:rsid w:val="007F1995"/>
    <w:rsid w:val="007F392E"/>
    <w:rsid w:val="007F40E7"/>
    <w:rsid w:val="00813296"/>
    <w:rsid w:val="00830182"/>
    <w:rsid w:val="00833F4A"/>
    <w:rsid w:val="008347E8"/>
    <w:rsid w:val="00847F32"/>
    <w:rsid w:val="00850083"/>
    <w:rsid w:val="00852CB6"/>
    <w:rsid w:val="00854F46"/>
    <w:rsid w:val="00855836"/>
    <w:rsid w:val="00857E6B"/>
    <w:rsid w:val="00862905"/>
    <w:rsid w:val="008632CB"/>
    <w:rsid w:val="0086386A"/>
    <w:rsid w:val="0086539C"/>
    <w:rsid w:val="00876D65"/>
    <w:rsid w:val="00883508"/>
    <w:rsid w:val="00883CA0"/>
    <w:rsid w:val="00895E14"/>
    <w:rsid w:val="008968C4"/>
    <w:rsid w:val="008A5611"/>
    <w:rsid w:val="008B4C76"/>
    <w:rsid w:val="008C3EB8"/>
    <w:rsid w:val="008C7422"/>
    <w:rsid w:val="008D7C1C"/>
    <w:rsid w:val="008E6121"/>
    <w:rsid w:val="008E6DE1"/>
    <w:rsid w:val="008F24D0"/>
    <w:rsid w:val="008F6DDB"/>
    <w:rsid w:val="008F7D52"/>
    <w:rsid w:val="00900D62"/>
    <w:rsid w:val="00901A2F"/>
    <w:rsid w:val="009072D4"/>
    <w:rsid w:val="00913518"/>
    <w:rsid w:val="00921D3E"/>
    <w:rsid w:val="00921E0B"/>
    <w:rsid w:val="0092291B"/>
    <w:rsid w:val="00922983"/>
    <w:rsid w:val="0092721A"/>
    <w:rsid w:val="0092762A"/>
    <w:rsid w:val="009303F4"/>
    <w:rsid w:val="00930771"/>
    <w:rsid w:val="00932D92"/>
    <w:rsid w:val="009525AB"/>
    <w:rsid w:val="0095272C"/>
    <w:rsid w:val="009537AC"/>
    <w:rsid w:val="00961F33"/>
    <w:rsid w:val="00962542"/>
    <w:rsid w:val="009661AC"/>
    <w:rsid w:val="00972024"/>
    <w:rsid w:val="009743CB"/>
    <w:rsid w:val="00977988"/>
    <w:rsid w:val="009825DE"/>
    <w:rsid w:val="009A2568"/>
    <w:rsid w:val="009A49DA"/>
    <w:rsid w:val="009B3329"/>
    <w:rsid w:val="009B4C3D"/>
    <w:rsid w:val="009B4D56"/>
    <w:rsid w:val="009B6F9B"/>
    <w:rsid w:val="009C577F"/>
    <w:rsid w:val="009D14BA"/>
    <w:rsid w:val="009E1C21"/>
    <w:rsid w:val="009E55B3"/>
    <w:rsid w:val="009E6370"/>
    <w:rsid w:val="009F0465"/>
    <w:rsid w:val="009F04D2"/>
    <w:rsid w:val="009F2BA7"/>
    <w:rsid w:val="009F3EB7"/>
    <w:rsid w:val="009F6DA0"/>
    <w:rsid w:val="009F78A7"/>
    <w:rsid w:val="009F7C2E"/>
    <w:rsid w:val="00A01182"/>
    <w:rsid w:val="00A11B55"/>
    <w:rsid w:val="00A12659"/>
    <w:rsid w:val="00A12769"/>
    <w:rsid w:val="00A24429"/>
    <w:rsid w:val="00A25A4C"/>
    <w:rsid w:val="00A25BC9"/>
    <w:rsid w:val="00A365CA"/>
    <w:rsid w:val="00A40C40"/>
    <w:rsid w:val="00A45357"/>
    <w:rsid w:val="00A456F8"/>
    <w:rsid w:val="00A506BE"/>
    <w:rsid w:val="00A50B16"/>
    <w:rsid w:val="00A55413"/>
    <w:rsid w:val="00A57818"/>
    <w:rsid w:val="00A6560D"/>
    <w:rsid w:val="00A70E24"/>
    <w:rsid w:val="00A76F36"/>
    <w:rsid w:val="00A77A30"/>
    <w:rsid w:val="00A80E91"/>
    <w:rsid w:val="00A87B7B"/>
    <w:rsid w:val="00A963C7"/>
    <w:rsid w:val="00A97AD1"/>
    <w:rsid w:val="00AA7B5A"/>
    <w:rsid w:val="00AB5573"/>
    <w:rsid w:val="00AC2F75"/>
    <w:rsid w:val="00AC7C7B"/>
    <w:rsid w:val="00AD0978"/>
    <w:rsid w:val="00AD0E78"/>
    <w:rsid w:val="00AD13CB"/>
    <w:rsid w:val="00AD18DB"/>
    <w:rsid w:val="00AD3FD8"/>
    <w:rsid w:val="00AE435F"/>
    <w:rsid w:val="00AF0168"/>
    <w:rsid w:val="00AF10D4"/>
    <w:rsid w:val="00AF1882"/>
    <w:rsid w:val="00B007B9"/>
    <w:rsid w:val="00B05EE9"/>
    <w:rsid w:val="00B11013"/>
    <w:rsid w:val="00B13455"/>
    <w:rsid w:val="00B208FC"/>
    <w:rsid w:val="00B22C28"/>
    <w:rsid w:val="00B268C3"/>
    <w:rsid w:val="00B272F1"/>
    <w:rsid w:val="00B3053A"/>
    <w:rsid w:val="00B34119"/>
    <w:rsid w:val="00B34BEB"/>
    <w:rsid w:val="00B370A8"/>
    <w:rsid w:val="00B4028C"/>
    <w:rsid w:val="00B47529"/>
    <w:rsid w:val="00B556A3"/>
    <w:rsid w:val="00B643CC"/>
    <w:rsid w:val="00B74849"/>
    <w:rsid w:val="00B76596"/>
    <w:rsid w:val="00B82339"/>
    <w:rsid w:val="00B8272A"/>
    <w:rsid w:val="00B83129"/>
    <w:rsid w:val="00B94867"/>
    <w:rsid w:val="00B97FB4"/>
    <w:rsid w:val="00BA1A08"/>
    <w:rsid w:val="00BA3FF1"/>
    <w:rsid w:val="00BA55D4"/>
    <w:rsid w:val="00BA769C"/>
    <w:rsid w:val="00BB1D8A"/>
    <w:rsid w:val="00BC04DA"/>
    <w:rsid w:val="00BC7376"/>
    <w:rsid w:val="00BD23D7"/>
    <w:rsid w:val="00BD2D8D"/>
    <w:rsid w:val="00BD4F45"/>
    <w:rsid w:val="00BD669A"/>
    <w:rsid w:val="00BD6F44"/>
    <w:rsid w:val="00BE01C5"/>
    <w:rsid w:val="00BE0CA3"/>
    <w:rsid w:val="00BE3A9E"/>
    <w:rsid w:val="00BE5477"/>
    <w:rsid w:val="00C01B02"/>
    <w:rsid w:val="00C06347"/>
    <w:rsid w:val="00C07A90"/>
    <w:rsid w:val="00C13F2B"/>
    <w:rsid w:val="00C17E4B"/>
    <w:rsid w:val="00C30B67"/>
    <w:rsid w:val="00C40B3E"/>
    <w:rsid w:val="00C41988"/>
    <w:rsid w:val="00C43174"/>
    <w:rsid w:val="00C43C5A"/>
    <w:rsid w:val="00C43D65"/>
    <w:rsid w:val="00C47275"/>
    <w:rsid w:val="00C53C3B"/>
    <w:rsid w:val="00C6107E"/>
    <w:rsid w:val="00C6356F"/>
    <w:rsid w:val="00C63F7E"/>
    <w:rsid w:val="00C65DD9"/>
    <w:rsid w:val="00C65DDF"/>
    <w:rsid w:val="00C701C4"/>
    <w:rsid w:val="00C70E9C"/>
    <w:rsid w:val="00C71137"/>
    <w:rsid w:val="00C75782"/>
    <w:rsid w:val="00C7662F"/>
    <w:rsid w:val="00C771C0"/>
    <w:rsid w:val="00C775D7"/>
    <w:rsid w:val="00C84833"/>
    <w:rsid w:val="00C9044F"/>
    <w:rsid w:val="00C90FA2"/>
    <w:rsid w:val="00CA4577"/>
    <w:rsid w:val="00CB1087"/>
    <w:rsid w:val="00CD03F3"/>
    <w:rsid w:val="00CD32C7"/>
    <w:rsid w:val="00CD70F7"/>
    <w:rsid w:val="00CE1968"/>
    <w:rsid w:val="00CE436C"/>
    <w:rsid w:val="00CF1B00"/>
    <w:rsid w:val="00CF1F69"/>
    <w:rsid w:val="00D027F1"/>
    <w:rsid w:val="00D044EF"/>
    <w:rsid w:val="00D14E16"/>
    <w:rsid w:val="00D17F70"/>
    <w:rsid w:val="00D2420D"/>
    <w:rsid w:val="00D30382"/>
    <w:rsid w:val="00D413F9"/>
    <w:rsid w:val="00D41CC4"/>
    <w:rsid w:val="00D42031"/>
    <w:rsid w:val="00D44E50"/>
    <w:rsid w:val="00D605B3"/>
    <w:rsid w:val="00D6724E"/>
    <w:rsid w:val="00D67B1A"/>
    <w:rsid w:val="00D71F4C"/>
    <w:rsid w:val="00D76567"/>
    <w:rsid w:val="00D90060"/>
    <w:rsid w:val="00D92B95"/>
    <w:rsid w:val="00D965C1"/>
    <w:rsid w:val="00DA0CD4"/>
    <w:rsid w:val="00DC1327"/>
    <w:rsid w:val="00DC2CD3"/>
    <w:rsid w:val="00DC3358"/>
    <w:rsid w:val="00DC42E0"/>
    <w:rsid w:val="00DE1821"/>
    <w:rsid w:val="00DE587D"/>
    <w:rsid w:val="00DE73CE"/>
    <w:rsid w:val="00DF72CD"/>
    <w:rsid w:val="00E03F71"/>
    <w:rsid w:val="00E05E26"/>
    <w:rsid w:val="00E14A59"/>
    <w:rsid w:val="00E154B5"/>
    <w:rsid w:val="00E16A5B"/>
    <w:rsid w:val="00E232F0"/>
    <w:rsid w:val="00E2765D"/>
    <w:rsid w:val="00E336BB"/>
    <w:rsid w:val="00E344F0"/>
    <w:rsid w:val="00E34967"/>
    <w:rsid w:val="00E359F1"/>
    <w:rsid w:val="00E44E5C"/>
    <w:rsid w:val="00E46014"/>
    <w:rsid w:val="00E52791"/>
    <w:rsid w:val="00E52F40"/>
    <w:rsid w:val="00E6671A"/>
    <w:rsid w:val="00E83195"/>
    <w:rsid w:val="00E9358D"/>
    <w:rsid w:val="00EA351B"/>
    <w:rsid w:val="00EA3EA5"/>
    <w:rsid w:val="00EA723A"/>
    <w:rsid w:val="00EB179D"/>
    <w:rsid w:val="00EB2570"/>
    <w:rsid w:val="00EB56BE"/>
    <w:rsid w:val="00EC2EE6"/>
    <w:rsid w:val="00ED2A81"/>
    <w:rsid w:val="00ED68D8"/>
    <w:rsid w:val="00EE535F"/>
    <w:rsid w:val="00F00A4F"/>
    <w:rsid w:val="00F0488B"/>
    <w:rsid w:val="00F04BE8"/>
    <w:rsid w:val="00F061DB"/>
    <w:rsid w:val="00F11B16"/>
    <w:rsid w:val="00F13694"/>
    <w:rsid w:val="00F168C7"/>
    <w:rsid w:val="00F219A0"/>
    <w:rsid w:val="00F22BCC"/>
    <w:rsid w:val="00F31AE5"/>
    <w:rsid w:val="00F33CD8"/>
    <w:rsid w:val="00F355A9"/>
    <w:rsid w:val="00F40B52"/>
    <w:rsid w:val="00F46B85"/>
    <w:rsid w:val="00F52500"/>
    <w:rsid w:val="00F63E0B"/>
    <w:rsid w:val="00F64743"/>
    <w:rsid w:val="00F7734C"/>
    <w:rsid w:val="00F8330C"/>
    <w:rsid w:val="00F9214E"/>
    <w:rsid w:val="00F944B7"/>
    <w:rsid w:val="00F95273"/>
    <w:rsid w:val="00F97697"/>
    <w:rsid w:val="00F97718"/>
    <w:rsid w:val="00FA014A"/>
    <w:rsid w:val="00FA3040"/>
    <w:rsid w:val="00FA3ED5"/>
    <w:rsid w:val="00FA5B2D"/>
    <w:rsid w:val="00FA761A"/>
    <w:rsid w:val="00FB168C"/>
    <w:rsid w:val="00FB2D70"/>
    <w:rsid w:val="00FB3A0C"/>
    <w:rsid w:val="00FB7B87"/>
    <w:rsid w:val="00FC2534"/>
    <w:rsid w:val="00FC6B08"/>
    <w:rsid w:val="00FD14CF"/>
    <w:rsid w:val="00FD1DE2"/>
    <w:rsid w:val="00FD26D2"/>
    <w:rsid w:val="00FD3ECC"/>
    <w:rsid w:val="00FD6464"/>
    <w:rsid w:val="00FE0A25"/>
    <w:rsid w:val="00FF2F6F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D2F4D"/>
  <w15:chartTrackingRefBased/>
  <w15:docId w15:val="{32342F93-6FF4-468A-90EE-DFBCE2D4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nathanszelag.tech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nathan-szela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z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EBC09FA02F4C2E99CED11AA0B0C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3E0C-62C1-4F79-AC71-BCF8753F6200}"/>
      </w:docPartPr>
      <w:docPartBody>
        <w:p w:rsidR="007D6B4B" w:rsidRDefault="00B77ACB">
          <w:pPr>
            <w:pStyle w:val="FFEBC09FA02F4C2E99CED11AA0B0CAFB"/>
          </w:pPr>
          <w:r>
            <w:t>First Name</w:t>
          </w:r>
        </w:p>
      </w:docPartBody>
    </w:docPart>
    <w:docPart>
      <w:docPartPr>
        <w:name w:val="2545A522A6624FC59A963AFEE0D59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9E111-6421-47D5-A853-373867A1F96F}"/>
      </w:docPartPr>
      <w:docPartBody>
        <w:p w:rsidR="007D6B4B" w:rsidRDefault="00B77ACB">
          <w:pPr>
            <w:pStyle w:val="2545A522A6624FC59A963AFEE0D5966D"/>
          </w:pPr>
          <w:r>
            <w:t>Last Name</w:t>
          </w:r>
        </w:p>
      </w:docPartBody>
    </w:docPart>
    <w:docPart>
      <w:docPartPr>
        <w:name w:val="225BBFB4C89B41B0B6A3C2BF33AF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4A1BF-B0DF-48E0-B272-91B6ACC210F3}"/>
      </w:docPartPr>
      <w:docPartBody>
        <w:p w:rsidR="007D6B4B" w:rsidRDefault="00B77ACB">
          <w:pPr>
            <w:pStyle w:val="225BBFB4C89B41B0B6A3C2BF33AFFE86"/>
          </w:pPr>
          <w:r w:rsidRPr="009D0878">
            <w:t>Address</w:t>
          </w:r>
        </w:p>
      </w:docPartBody>
    </w:docPart>
    <w:docPart>
      <w:docPartPr>
        <w:name w:val="12631A8F234F44FFA98A27DC347B0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F8AA4-65B2-42B2-A8D8-1BF10761AED0}"/>
      </w:docPartPr>
      <w:docPartBody>
        <w:p w:rsidR="007D6B4B" w:rsidRDefault="00B77ACB">
          <w:pPr>
            <w:pStyle w:val="12631A8F234F44FFA98A27DC347B06E7"/>
          </w:pPr>
          <w:r w:rsidRPr="009D0878">
            <w:t>Phone</w:t>
          </w:r>
        </w:p>
      </w:docPartBody>
    </w:docPart>
    <w:docPart>
      <w:docPartPr>
        <w:name w:val="2D672033FA8B46F0B85C8D41EB461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F730E-4F19-46BA-9BA1-246265528808}"/>
      </w:docPartPr>
      <w:docPartBody>
        <w:p w:rsidR="007D6B4B" w:rsidRDefault="00B77ACB">
          <w:pPr>
            <w:pStyle w:val="2D672033FA8B46F0B85C8D41EB461B63"/>
          </w:pPr>
          <w:r w:rsidRPr="009D0878">
            <w:t>Email</w:t>
          </w:r>
        </w:p>
      </w:docPartBody>
    </w:docPart>
    <w:docPart>
      <w:docPartPr>
        <w:name w:val="394E8C03B6AD4FB982ED90C9E2000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355CC-1FBB-46A9-90A1-32334EA229CA}"/>
      </w:docPartPr>
      <w:docPartBody>
        <w:p w:rsidR="007D6B4B" w:rsidRDefault="00B77ACB">
          <w:pPr>
            <w:pStyle w:val="394E8C03B6AD4FB982ED90C9E2000E68"/>
          </w:pPr>
          <w:r w:rsidRPr="009D0878">
            <w:t>LinkedIn Profile</w:t>
          </w:r>
        </w:p>
      </w:docPartBody>
    </w:docPart>
    <w:docPart>
      <w:docPartPr>
        <w:name w:val="CF58A14A69C24C5E98B3A9D16B728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4469D-4E25-447A-A539-C313D65ECAA7}"/>
      </w:docPartPr>
      <w:docPartBody>
        <w:p w:rsidR="007D6B4B" w:rsidRDefault="00B77ACB">
          <w:pPr>
            <w:pStyle w:val="CF58A14A69C24C5E98B3A9D16B728DF0"/>
          </w:pPr>
          <w:r w:rsidRPr="009D0878">
            <w:t>Twitter/Blog/Portfolio</w:t>
          </w:r>
        </w:p>
      </w:docPartBody>
    </w:docPart>
    <w:docPart>
      <w:docPartPr>
        <w:name w:val="424A57A48DA849F5A59FEE92316C9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FD94B-F6CD-4EC3-9BFF-648D56C5D6F7}"/>
      </w:docPartPr>
      <w:docPartBody>
        <w:p w:rsidR="007D6B4B" w:rsidRDefault="00B77ACB">
          <w:pPr>
            <w:pStyle w:val="424A57A48DA849F5A59FEE92316C98A6"/>
          </w:pPr>
          <w:r w:rsidRPr="00AD3FD8">
            <w:t>Experience</w:t>
          </w:r>
        </w:p>
      </w:docPartBody>
    </w:docPart>
    <w:docPart>
      <w:docPartPr>
        <w:name w:val="99FD6DC6AF38408E91B7AE467943A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44175-C8D8-4021-ADEF-A10E608E430A}"/>
      </w:docPartPr>
      <w:docPartBody>
        <w:p w:rsidR="007D6B4B" w:rsidRDefault="00B77ACB">
          <w:pPr>
            <w:pStyle w:val="99FD6DC6AF38408E91B7AE467943A946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CB"/>
    <w:rsid w:val="000002CC"/>
    <w:rsid w:val="003B36A6"/>
    <w:rsid w:val="007045A4"/>
    <w:rsid w:val="007D6B4B"/>
    <w:rsid w:val="00A466AA"/>
    <w:rsid w:val="00B77ACB"/>
    <w:rsid w:val="00F8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EBC09FA02F4C2E99CED11AA0B0CAFB">
    <w:name w:val="FFEBC09FA02F4C2E99CED11AA0B0CAFB"/>
  </w:style>
  <w:style w:type="paragraph" w:customStyle="1" w:styleId="2545A522A6624FC59A963AFEE0D5966D">
    <w:name w:val="2545A522A6624FC59A963AFEE0D5966D"/>
  </w:style>
  <w:style w:type="paragraph" w:customStyle="1" w:styleId="225BBFB4C89B41B0B6A3C2BF33AFFE86">
    <w:name w:val="225BBFB4C89B41B0B6A3C2BF33AFFE86"/>
  </w:style>
  <w:style w:type="paragraph" w:customStyle="1" w:styleId="12631A8F234F44FFA98A27DC347B06E7">
    <w:name w:val="12631A8F234F44FFA98A27DC347B06E7"/>
  </w:style>
  <w:style w:type="paragraph" w:customStyle="1" w:styleId="2D672033FA8B46F0B85C8D41EB461B63">
    <w:name w:val="2D672033FA8B46F0B85C8D41EB461B63"/>
  </w:style>
  <w:style w:type="paragraph" w:customStyle="1" w:styleId="394E8C03B6AD4FB982ED90C9E2000E68">
    <w:name w:val="394E8C03B6AD4FB982ED90C9E2000E68"/>
  </w:style>
  <w:style w:type="paragraph" w:customStyle="1" w:styleId="CF58A14A69C24C5E98B3A9D16B728DF0">
    <w:name w:val="CF58A14A69C24C5E98B3A9D16B728DF0"/>
  </w:style>
  <w:style w:type="paragraph" w:customStyle="1" w:styleId="424A57A48DA849F5A59FEE92316C98A6">
    <w:name w:val="424A57A48DA849F5A59FEE92316C98A6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9FD6DC6AF38408E91B7AE467943A946">
    <w:name w:val="99FD6DC6AF38408E91B7AE467943A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Nathan</Abstract>
  <CompanyAddress>Plymouth, MI</CompanyAddress>
  <CompanyPhone>734-673-5101</CompanyPhone>
  <CompanyFax/>
  <CompanyEmail>ndszelag@gmail.com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16771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</dc:creator>
  <cp:keywords>linkedin.com/in/nathan-szelag</cp:keywords>
  <dc:description/>
  <cp:lastModifiedBy>Nathan S</cp:lastModifiedBy>
  <cp:revision>249</cp:revision>
  <dcterms:created xsi:type="dcterms:W3CDTF">2022-01-16T19:26:00Z</dcterms:created>
  <dcterms:modified xsi:type="dcterms:W3CDTF">2022-02-11T16:37:00Z</dcterms:modified>
  <cp:category>Szelag</cp:category>
  <cp:contentStatus>nathanszelag.tech</cp:contentStatus>
</cp:coreProperties>
</file>